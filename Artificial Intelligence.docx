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7105290" w:displacedByCustomXml="next"/>
    <w:bookmarkEnd w:id="0" w:displacedByCustomXml="next"/>
    <w:sdt>
      <w:sdtPr>
        <w:id w:val="-1628615960"/>
        <w:docPartObj>
          <w:docPartGallery w:val="Cover Pages"/>
          <w:docPartUnique/>
        </w:docPartObj>
      </w:sdtPr>
      <w:sdtEndPr>
        <w:rPr>
          <w:caps/>
          <w:lang w:val="en-GB"/>
        </w:rPr>
      </w:sdtEndPr>
      <w:sdtContent>
        <w:p w:rsidR="00C17FDC" w:rsidRDefault="00C17FDC">
          <w:pPr>
            <w:pStyle w:val="NoSpacing"/>
          </w:pPr>
          <w:r>
            <w:rPr>
              <w:noProof/>
              <w:lang w:val="en-GB" w:eastAsia="en-GB"/>
            </w:rPr>
            <mc:AlternateContent>
              <mc:Choice Requires="wpg">
                <w:drawing>
                  <wp:anchor distT="0" distB="0" distL="114300" distR="114300" simplePos="0" relativeHeight="25167872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1" name="Group 5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2" name="Rectangle 5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C17FDC" w:rsidRDefault="00C17FDC">
                                      <w:pPr>
                                        <w:pStyle w:val="NoSpacing"/>
                                        <w:jc w:val="right"/>
                                        <w:rPr>
                                          <w:color w:val="FFFFFF" w:themeColor="background1"/>
                                          <w:sz w:val="28"/>
                                          <w:szCs w:val="28"/>
                                        </w:rPr>
                                      </w:pPr>
                                      <w:r>
                                        <w:rPr>
                                          <w:color w:val="FFFFFF" w:themeColor="background1"/>
                                          <w:sz w:val="28"/>
                                          <w:szCs w:val="28"/>
                                        </w:rPr>
                                        <w:t>Coursework</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4" name="Group 54"/>
                            <wpg:cNvGrpSpPr/>
                            <wpg:grpSpPr>
                              <a:xfrm>
                                <a:off x="76200" y="4210050"/>
                                <a:ext cx="2057400" cy="4910328"/>
                                <a:chOff x="80645" y="4211812"/>
                                <a:chExt cx="1306273" cy="3121026"/>
                              </a:xfrm>
                            </wpg:grpSpPr>
                            <wpg:grpSp>
                              <wpg:cNvPr id="55" name="Group 55"/>
                              <wpg:cNvGrpSpPr>
                                <a:grpSpLocks noChangeAspect="1"/>
                              </wpg:cNvGrpSpPr>
                              <wpg:grpSpPr>
                                <a:xfrm>
                                  <a:off x="141062" y="4211812"/>
                                  <a:ext cx="1047750" cy="3121026"/>
                                  <a:chOff x="141062" y="4211812"/>
                                  <a:chExt cx="1047750" cy="3121026"/>
                                </a:xfrm>
                              </wpg:grpSpPr>
                              <wps:wsp>
                                <wps:cNvPr id="5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8" name="Group 68"/>
                              <wpg:cNvGrpSpPr>
                                <a:grpSpLocks noChangeAspect="1"/>
                              </wpg:cNvGrpSpPr>
                              <wpg:grpSpPr>
                                <a:xfrm>
                                  <a:off x="80645" y="4826972"/>
                                  <a:ext cx="1306273" cy="2505863"/>
                                  <a:chOff x="80645" y="4649964"/>
                                  <a:chExt cx="874712" cy="1677988"/>
                                </a:xfrm>
                              </wpg:grpSpPr>
                              <wps:wsp>
                                <wps:cNvPr id="6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51" o:spid="_x0000_s1026" style="position:absolute;margin-left:0;margin-top:0;width:172.8pt;height:718.55pt;z-index:-2516377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AX4tBLcCQAAI0EAQAOAAAAAAAAAAAAAAAAAC4CAABkcnMvZTJvRG9j&#10;LnhtbFBLAQItABQABgAIAAAAIQBP95Uy3QAAAAYBAAAPAAAAAAAAAAAAAAAAAMomAABkcnMvZG93&#10;bnJldi54bWxQSwUGAAAAAAQABADzAAAA1CcAAAAA&#10;">
                    <v:rect id="Rectangle 5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" fillcolor="#d1282e [3215]" stroked="f" strokeweight="2.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" adj="18883" fillcolor="#7a7a7a [3204]" stroked="f" strokeweight="2.2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C17FDC" w:rsidRDefault="00C17FDC">
                                <w:pPr>
                                  <w:pStyle w:val="NoSpacing"/>
                                  <w:jc w:val="right"/>
                                  <w:rPr>
                                    <w:color w:val="FFFFFF" w:themeColor="background1"/>
                                    <w:sz w:val="28"/>
                                    <w:szCs w:val="28"/>
                                  </w:rPr>
                                </w:pPr>
                                <w:r>
                                  <w:rPr>
                                    <w:color w:val="FFFFFF" w:themeColor="background1"/>
                                    <w:sz w:val="28"/>
                                    <w:szCs w:val="28"/>
                                  </w:rPr>
                                  <w:t>Coursework</w:t>
                                </w:r>
                              </w:p>
                            </w:sdtContent>
                          </w:sdt>
                        </w:txbxContent>
                      </v:textbox>
                    </v:shape>
                    <v:group id="Group 5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" path="m,l39,152,84,304r38,113l122,440,76,306,39,180,6,53,,xe" fillcolor="#d1282e [3215]" strokecolor="#d1282e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" path="m,l8,19,37,93r30,74l116,269r-8,l60,169,30,98,1,25,,xe" fillcolor="#d1282e [3215]" strokecolor="#d1282e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" path="m,l,,1,79r2,80l12,317,23,476,39,634,58,792,83,948r24,138l135,1223r5,49l138,1262,105,1106,77,949,53,792,35,634,20,476,9,317,2,159,,79,,xe" fillcolor="#d1282e [3215]" strokecolor="#d1282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" path="m45,r,l35,66r-9,67l14,267,6,401,3,534,6,669r8,134l18,854r,-3l9,814,8,803,1,669,,534,3,401,12,267,25,132,34,66,45,xe" fillcolor="#d1282e [3215]" strokecolor="#d1282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" path="m,l10,44r11,82l34,207r19,86l75,380r25,86l120,521r21,55l152,618r2,11l140,595,115,532,93,468,67,383,47,295,28,207,12,104,,xe" fillcolor="#d1282e [3215]" strokecolor="#d1282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" path="m,l33,69r-9,l12,35,,xe" fillcolor="#d1282e [3215]" strokecolor="#d1282e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" path="m,l9,37r,3l15,93,5,49,,xe" fillcolor="#d1282e [3215]" strokecolor="#d1282e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" path="m394,r,l356,38,319,77r-35,40l249,160r-42,58l168,276r-37,63l98,402,69,467,45,535,26,604,14,673,7,746,6,766,,749r1,-5l7,673,21,603,40,533,65,466,94,400r33,-64l164,275r40,-60l248,158r34,-42l318,76,354,37,394,xe" fillcolor="#d1282e [3215]" strokecolor="#d1282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" path="m,l6,16r1,3l11,80r9,52l33,185r3,9l21,161,15,145,5,81,1,41,,xe" fillcolor="#d1282e [3215]" strokecolor="#d1282e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" path="m,l31,65r-8,l,xe" fillcolor="#d1282e [3215]" strokecolor="#d1282e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" path="m,l6,17,7,42,6,39,,23,,xe" fillcolor="#d1282e [3215]" strokecolor="#d1282e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" path="m,l6,16,21,49,33,84r12,34l44,118,13,53,11,42,,xe" fillcolor="#d1282e [3215]" strokecolor="#d1282e [3215]" strokeweight="0">
                          <v:path arrowok="t" o:connecttype="custom" o:connectlocs="0,0;9525,25400;33338,77788;52388,133350;71438,187325;69850,187325;20638,84138;17463,66675;0,0" o:connectangles="0,0,0,0,0,0,0,0,0"/>
                        </v:shape>
                      </v:group>
                      <v:group id="Group 6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" path="m,l41,155,86,309r39,116l125,450,79,311,41,183,7,54,,xe" fillcolor="#d1282e [3215]" strokecolor="#d1282e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" path="m,l8,20,37,96r32,74l118,275r-9,l61,174,30,100,,26,,xe" fillcolor="#d1282e [3215]" strokecolor="#d1282e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" path="m,l16,72r4,49l18,112,,31,,xe" fillcolor="#d1282e [3215]" strokecolor="#d1282e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" path="m,l11,46r11,83l36,211r19,90l76,389r27,87l123,533r21,55l155,632r3,11l142,608,118,544,95,478,69,391,47,302,29,212,13,107,,xe" fillcolor="#d1282e [3215]" strokecolor="#d1282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" path="m,l33,71r-9,l11,36,,xe" fillcolor="#d1282e [3215]" strokecolor="#d1282e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" path="m,l8,37r,4l15,95,4,49,,xe" fillcolor="#d1282e [3215]" strokecolor="#d1282e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" path="m402,r,1l363,39,325,79r-35,42l255,164r-44,58l171,284r-38,62l100,411,71,478,45,546,27,617,13,689,7,761r,21l,765r1,-4l7,688,21,616,40,545,66,475,95,409r35,-66l167,281r42,-61l253,163r34,-43l324,78,362,38,402,xe" fillcolor="#d1282e [3215]" strokecolor="#d1282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" path="m,l6,15r1,3l12,80r9,54l33,188r4,8l22,162,15,146,5,81,1,40,,xe" fillcolor="#d1282e [3215]" strokecolor="#d1282e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" path="m,l31,66r-7,l,xe" fillcolor="#d1282e [3215]" strokecolor="#d1282e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" path="m,l7,17r,26l6,40,,25,,xe" fillcolor="#d1282e [3215]" strokecolor="#d1282e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" path="m,l7,16,22,50,33,86r13,35l45,121,14,55,11,44,,xe" fillcolor="#d1282e [3215]" strokecolor="#d1282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7974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FDC" w:rsidRDefault="001B4C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227D">
                                      <w:rPr>
                                        <w:rFonts w:asciiTheme="majorHAnsi" w:eastAsiaTheme="majorEastAsia" w:hAnsiTheme="majorHAnsi" w:cstheme="majorBidi"/>
                                        <w:color w:val="262626" w:themeColor="text1" w:themeTint="D9"/>
                                        <w:sz w:val="72"/>
                                        <w:szCs w:val="72"/>
                                      </w:rPr>
                                      <w:t>Artificial Intelligence</w:t>
                                    </w:r>
                                  </w:sdtContent>
                                </w:sdt>
                              </w:p>
                              <w:p w:rsidR="00C17FDC" w:rsidRDefault="001B4C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21EFC">
                                      <w:rPr>
                                        <w:color w:val="404040" w:themeColor="text1" w:themeTint="BF"/>
                                        <w:sz w:val="36"/>
                                        <w:szCs w:val="36"/>
                                      </w:rPr>
                                      <w:t>References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797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C17FDC" w:rsidRDefault="007F64C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227D">
                                <w:rPr>
                                  <w:rFonts w:asciiTheme="majorHAnsi" w:eastAsiaTheme="majorEastAsia" w:hAnsiTheme="majorHAnsi" w:cstheme="majorBidi"/>
                                  <w:color w:val="262626" w:themeColor="text1" w:themeTint="D9"/>
                                  <w:sz w:val="72"/>
                                  <w:szCs w:val="72"/>
                                </w:rPr>
                                <w:t>Artificial Intelligence</w:t>
                              </w:r>
                            </w:sdtContent>
                          </w:sdt>
                        </w:p>
                        <w:p w:rsidR="00C17FDC" w:rsidRDefault="007F64C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21EFC">
                                <w:rPr>
                                  <w:color w:val="404040" w:themeColor="text1" w:themeTint="BF"/>
                                  <w:sz w:val="36"/>
                                  <w:szCs w:val="36"/>
                                </w:rPr>
                                <w:t>References</w:t>
                              </w:r>
                            </w:sdtContent>
                          </w:sdt>
                        </w:p>
                      </w:txbxContent>
                    </v:textbox>
                    <w10:wrap anchorx="page" anchory="page"/>
                  </v:shape>
                </w:pict>
              </mc:Fallback>
            </mc:AlternateContent>
          </w:r>
        </w:p>
        <w:p w:rsidR="00C17FDC" w:rsidRDefault="00C17FDC">
          <w:pPr>
            <w:spacing w:line="276" w:lineRule="auto"/>
            <w:rPr>
              <w:lang w:val="en-GB"/>
            </w:rPr>
          </w:pPr>
          <w:r>
            <w:rPr>
              <w:noProof/>
              <w:lang w:val="en-GB" w:eastAsia="en-GB"/>
            </w:rPr>
            <mc:AlternateContent>
              <mc:Choice Requires="wps">
                <w:drawing>
                  <wp:anchor distT="0" distB="0" distL="114300" distR="114300" simplePos="0" relativeHeight="251680768" behindDoc="0" locked="0" layoutInCell="1" allowOverlap="1">
                    <wp:simplePos x="0" y="0"/>
                    <wp:positionH relativeFrom="page">
                      <wp:posOffset>3264535</wp:posOffset>
                    </wp:positionH>
                    <wp:positionV relativeFrom="page">
                      <wp:posOffset>8851265</wp:posOffset>
                    </wp:positionV>
                    <wp:extent cx="3657600" cy="365760"/>
                    <wp:effectExtent l="0" t="0" r="7620" b="63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FDC" w:rsidRDefault="001B4C2B">
                                <w:pPr>
                                  <w:pStyle w:val="NoSpacing"/>
                                  <w:rPr>
                                    <w:color w:val="7A7A7A" w:themeColor="accent1"/>
                                    <w:sz w:val="26"/>
                                    <w:szCs w:val="26"/>
                                  </w:rPr>
                                </w:pPr>
                                <w:sdt>
                                  <w:sdtPr>
                                    <w:rPr>
                                      <w:color w:val="7A7A7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709B">
                                      <w:rPr>
                                        <w:color w:val="7A7A7A" w:themeColor="accent1"/>
                                        <w:sz w:val="26"/>
                                        <w:szCs w:val="26"/>
                                      </w:rPr>
                                      <w:t>Davide Morello</w:t>
                                    </w:r>
                                  </w:sdtContent>
                                </w:sdt>
                              </w:p>
                              <w:p w:rsidR="00C17FDC" w:rsidRDefault="001B4C2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FDC">
                                      <w:rPr>
                                        <w:caps/>
                                        <w:color w:val="595959" w:themeColor="text1" w:themeTint="A6"/>
                                        <w:sz w:val="20"/>
                                        <w:szCs w:val="20"/>
                                      </w:rPr>
                                      <w:t>40219838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7.05pt;margin-top:696.95pt;width:4in;height:28.8pt;z-index:25168076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" filled="f" stroked="f" strokeweight=".5pt">
                    <v:textbox style="mso-fit-shape-to-text:t" inset="0,0,0,0">
                      <w:txbxContent>
                        <w:p w:rsidR="00C17FDC" w:rsidRDefault="00FE5BF0">
                          <w:pPr>
                            <w:pStyle w:val="NoSpacing"/>
                            <w:rPr>
                              <w:color w:val="7A7A7A" w:themeColor="accent1"/>
                              <w:sz w:val="26"/>
                              <w:szCs w:val="26"/>
                            </w:rPr>
                          </w:pPr>
                          <w:sdt>
                            <w:sdtPr>
                              <w:rPr>
                                <w:color w:val="7A7A7A"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709B">
                                <w:rPr>
                                  <w:color w:val="7A7A7A" w:themeColor="accent1"/>
                                  <w:sz w:val="26"/>
                                  <w:szCs w:val="26"/>
                                </w:rPr>
                                <w:t>Davide Morello</w:t>
                              </w:r>
                            </w:sdtContent>
                          </w:sdt>
                        </w:p>
                        <w:p w:rsidR="00C17FDC" w:rsidRDefault="00FE5BF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17FDC">
                                <w:rPr>
                                  <w:caps/>
                                  <w:color w:val="595959" w:themeColor="text1" w:themeTint="A6"/>
                                  <w:sz w:val="20"/>
                                  <w:szCs w:val="20"/>
                                </w:rPr>
                                <w:t>40219838</w:t>
                              </w:r>
                            </w:sdtContent>
                          </w:sdt>
                        </w:p>
                      </w:txbxContent>
                    </v:textbox>
                    <w10:wrap anchorx="page" anchory="page"/>
                  </v:shape>
                </w:pict>
              </mc:Fallback>
            </mc:AlternateContent>
          </w:r>
          <w:r>
            <w:rPr>
              <w:caps/>
              <w:lang w:val="en-GB"/>
            </w:rPr>
            <w:br w:type="page"/>
          </w:r>
        </w:p>
      </w:sdtContent>
    </w:sdt>
    <w:sdt>
      <w:sdtPr>
        <w:id w:val="633372245"/>
        <w:placeholder>
          <w:docPart w:val="C5E84C92A71F42B9B79C2A196AB8E375"/>
        </w:placeholder>
        <w:dataBinding w:prefixMappings="xmlns:ns0='http://schemas.openxmlformats.org/package/2006/metadata/core-properties' xmlns:ns1='http://purl.org/dc/elements/1.1/'" w:xpath="/ns0:coreProperties[1]/ns1:title[1]" w:storeItemID="{6C3C8BC8-F283-45AE-878A-BAB7291924A1}"/>
        <w:text/>
      </w:sdtPr>
      <w:sdtEndPr/>
      <w:sdtContent>
        <w:p w:rsidR="001328F9" w:rsidRDefault="001C227D">
          <w:pPr>
            <w:pStyle w:val="Title"/>
          </w:pPr>
          <w:r>
            <w:t>Artificial Intelligence</w:t>
          </w:r>
        </w:p>
      </w:sdtContent>
    </w:sdt>
    <w:p w:rsidR="001328F9" w:rsidRPr="001C227D" w:rsidRDefault="001B4C2B" w:rsidP="001C227D">
      <w:pPr>
        <w:pStyle w:val="Subtitle"/>
        <w:jc w:val="both"/>
      </w:pPr>
      <w:sdt>
        <w:sdtPr>
          <w:id w:val="1161806749"/>
          <w:placeholder>
            <w:docPart w:val="9A7F0B25D30E4D85A91990907389DFE9"/>
          </w:placeholder>
          <w:dataBinding w:prefixMappings="xmlns:ns0='http://schemas.openxmlformats.org/package/2006/metadata/core-properties' xmlns:ns1='http://purl.org/dc/elements/1.1/'" w:xpath="/ns0:coreProperties[1]/ns1:subject[1]" w:storeItemID="{6C3C8BC8-F283-45AE-878A-BAB7291924A1}"/>
          <w:text/>
        </w:sdtPr>
        <w:sdtEndPr/>
        <w:sdtContent>
          <w:r w:rsidR="00221EFC">
            <w:t>References</w:t>
          </w:r>
        </w:sdtContent>
      </w:sdt>
      <w:r w:rsidR="00301004" w:rsidRPr="001C227D">
        <w:t xml:space="preserve"> </w:t>
      </w:r>
    </w:p>
    <w:p w:rsidR="00E37B3E" w:rsidRPr="007865E4" w:rsidRDefault="00C17FDC" w:rsidP="007865E4">
      <w:pPr>
        <w:pStyle w:val="NoSpacing"/>
        <w:jc w:val="both"/>
        <w:rPr>
          <w:i/>
          <w:lang w:val="en-GB"/>
        </w:rPr>
      </w:pPr>
      <w:r w:rsidRPr="001C227D">
        <w:rPr>
          <w:i/>
          <w:lang w:val="en-GB"/>
        </w:rPr>
        <w:t>This report tries to find the solution to the problem of finding the shortest path in a small network of interconnected caverns. The goal is to identify a programmatical solution to efficiently achieve a method to navigate the network in through the shortest path and in the shortest amount of time.</w:t>
      </w:r>
    </w:p>
    <w:p w:rsidR="00C17FDC" w:rsidRPr="00C17FDC" w:rsidRDefault="00E37B3E" w:rsidP="001C227D">
      <w:pPr>
        <w:pStyle w:val="Heading1"/>
      </w:pPr>
      <w:r>
        <w:t>Identifying the problem</w:t>
      </w:r>
      <w:r>
        <w:br/>
      </w:r>
    </w:p>
    <w:p w:rsidR="00C17FDC" w:rsidRDefault="00E37B3E" w:rsidP="00C17FDC">
      <w:pPr>
        <w:jc w:val="both"/>
        <w:rPr>
          <w:lang w:val="en-GB"/>
        </w:rPr>
      </w:pPr>
      <w:r>
        <w:rPr>
          <w:lang w:val="en-GB"/>
        </w:rPr>
        <w:t>As it often happens in informatics, a problem that may appear hard at first can be easily broken down or reduced to a well-known issue. Our specific situation revolves around a small robot trying to navigate a set of caverns, and attempting to reach cavern N, which we will call “target” from its starting point, “source”.</w:t>
      </w:r>
    </w:p>
    <w:p w:rsidR="00E37B3E" w:rsidRDefault="00E37B3E" w:rsidP="00C17FDC">
      <w:pPr>
        <w:jc w:val="both"/>
        <w:rPr>
          <w:lang w:val="en-GB"/>
        </w:rPr>
      </w:pPr>
      <w:r>
        <w:rPr>
          <w:lang w:val="en-GB"/>
        </w:rPr>
        <w:t>What we know about this scenario is:</w:t>
      </w:r>
    </w:p>
    <w:p w:rsidR="00E37B3E" w:rsidRDefault="00E37B3E" w:rsidP="00E37B3E">
      <w:pPr>
        <w:pStyle w:val="ListParagraph"/>
        <w:numPr>
          <w:ilvl w:val="0"/>
          <w:numId w:val="1"/>
        </w:numPr>
        <w:jc w:val="both"/>
        <w:rPr>
          <w:lang w:val="en-GB"/>
        </w:rPr>
      </w:pPr>
      <w:r>
        <w:rPr>
          <w:lang w:val="en-GB"/>
        </w:rPr>
        <w:t>The set of caverns are generally small, and overall the robot will face at worst a network of 20 caverns.</w:t>
      </w:r>
    </w:p>
    <w:p w:rsidR="00E37B3E" w:rsidRDefault="00E37B3E" w:rsidP="00E37B3E">
      <w:pPr>
        <w:pStyle w:val="ListParagraph"/>
        <w:numPr>
          <w:ilvl w:val="0"/>
          <w:numId w:val="1"/>
        </w:numPr>
        <w:jc w:val="both"/>
        <w:rPr>
          <w:lang w:val="en-GB"/>
        </w:rPr>
      </w:pPr>
      <w:r>
        <w:rPr>
          <w:lang w:val="en-GB"/>
        </w:rPr>
        <w:t>Not all paths between caves are bidirectional, some may be one-way only.</w:t>
      </w:r>
    </w:p>
    <w:p w:rsidR="00E37B3E" w:rsidRPr="00E37B3E" w:rsidRDefault="00E37B3E" w:rsidP="00E37B3E">
      <w:pPr>
        <w:pStyle w:val="ListParagraph"/>
        <w:numPr>
          <w:ilvl w:val="0"/>
          <w:numId w:val="1"/>
        </w:numPr>
        <w:jc w:val="both"/>
        <w:rPr>
          <w:lang w:val="en-GB"/>
        </w:rPr>
      </w:pPr>
      <w:r>
        <w:rPr>
          <w:lang w:val="en-GB"/>
        </w:rPr>
        <w:t xml:space="preserve">The distance between two caves, X and Y is the Euclidean distance of the coordinates of the two caves: </w:t>
      </w:r>
      <w:r>
        <w:rPr>
          <w:color w:val="000000"/>
          <w:sz w:val="27"/>
          <w:szCs w:val="27"/>
        </w:rPr>
        <w:t>√(</w:t>
      </w:r>
      <w:r>
        <w:rPr>
          <w:rFonts w:ascii="Cambria Math" w:hAnsi="Cambria Math" w:cs="Cambria Math"/>
          <w:color w:val="000000"/>
          <w:sz w:val="27"/>
          <w:szCs w:val="27"/>
        </w:rPr>
        <w:t>𝑥</w:t>
      </w:r>
      <w:r>
        <w:rPr>
          <w:color w:val="000000"/>
          <w:sz w:val="27"/>
          <w:szCs w:val="27"/>
        </w:rPr>
        <w:t>2−</w:t>
      </w:r>
      <w:r>
        <w:rPr>
          <w:rFonts w:ascii="Cambria Math" w:hAnsi="Cambria Math" w:cs="Cambria Math"/>
          <w:color w:val="000000"/>
          <w:sz w:val="27"/>
          <w:szCs w:val="27"/>
        </w:rPr>
        <w:t>𝑥</w:t>
      </w:r>
      <w:r>
        <w:rPr>
          <w:color w:val="000000"/>
          <w:sz w:val="27"/>
          <w:szCs w:val="27"/>
        </w:rPr>
        <w:t>1)2+(</w:t>
      </w:r>
      <w:r>
        <w:rPr>
          <w:rFonts w:ascii="Cambria Math" w:hAnsi="Cambria Math" w:cs="Cambria Math"/>
          <w:color w:val="000000"/>
          <w:sz w:val="27"/>
          <w:szCs w:val="27"/>
        </w:rPr>
        <w:t>𝑦</w:t>
      </w:r>
      <w:r>
        <w:rPr>
          <w:color w:val="000000"/>
          <w:sz w:val="27"/>
          <w:szCs w:val="27"/>
        </w:rPr>
        <w:t>2−</w:t>
      </w:r>
      <w:r>
        <w:rPr>
          <w:rFonts w:ascii="Cambria Math" w:hAnsi="Cambria Math" w:cs="Cambria Math"/>
          <w:color w:val="000000"/>
          <w:sz w:val="27"/>
          <w:szCs w:val="27"/>
        </w:rPr>
        <w:t>𝑦</w:t>
      </w:r>
      <w:r>
        <w:rPr>
          <w:color w:val="000000"/>
          <w:sz w:val="27"/>
          <w:szCs w:val="27"/>
        </w:rPr>
        <w:t>1)2</w:t>
      </w:r>
    </w:p>
    <w:p w:rsidR="00E37B3E" w:rsidRDefault="00E37B3E" w:rsidP="00E37B3E">
      <w:pPr>
        <w:jc w:val="both"/>
        <w:rPr>
          <w:lang w:val="en-GB"/>
        </w:rPr>
      </w:pPr>
      <w:r>
        <w:rPr>
          <w:lang w:val="en-GB"/>
        </w:rPr>
        <w:t>In this situation, it is fairly apparent from the start that what we are facing is small graph of interconnected nodes. Each cavern can easily be represented by a node, while paths between the various caverns, can be represented by weighted edges, where the weight of an edge spanning between two caves is the afore mentioned Euclidean formula.</w:t>
      </w:r>
    </w:p>
    <w:p w:rsidR="00E37B3E" w:rsidRDefault="00E37B3E" w:rsidP="00E37B3E">
      <w:pPr>
        <w:jc w:val="both"/>
        <w:rPr>
          <w:lang w:val="en-GB"/>
        </w:rPr>
      </w:pPr>
      <w:r>
        <w:rPr>
          <w:lang w:val="en-GB"/>
        </w:rPr>
        <w:t xml:space="preserve">Once the problem has been identified, obtaining a solution becomes quite </w:t>
      </w:r>
      <w:r w:rsidR="001C227D">
        <w:rPr>
          <w:lang w:val="en-GB"/>
        </w:rPr>
        <w:t>clearer</w:t>
      </w:r>
      <w:r>
        <w:rPr>
          <w:lang w:val="en-GB"/>
        </w:rPr>
        <w:t xml:space="preserve">, and in this </w:t>
      </w:r>
      <w:r w:rsidR="001C227D">
        <w:rPr>
          <w:lang w:val="en-GB"/>
        </w:rPr>
        <w:t>situation,</w:t>
      </w:r>
      <w:r>
        <w:rPr>
          <w:lang w:val="en-GB"/>
        </w:rPr>
        <w:t xml:space="preserve"> can easily been reduced to finding an efficient goal-based algorithm, capable of finding the shortest path within a weighted </w:t>
      </w:r>
      <w:r w:rsidR="001C227D">
        <w:rPr>
          <w:lang w:val="en-GB"/>
        </w:rPr>
        <w:t>Directed Graph</w:t>
      </w:r>
      <w:r>
        <w:rPr>
          <w:lang w:val="en-GB"/>
        </w:rPr>
        <w:t>, and</w:t>
      </w:r>
      <w:r w:rsidR="001C227D">
        <w:rPr>
          <w:lang w:val="en-GB"/>
        </w:rPr>
        <w:t xml:space="preserve"> in other words a graph where the direction of an edge is taken into consideration.</w:t>
      </w:r>
    </w:p>
    <w:p w:rsidR="001C227D" w:rsidRDefault="001C227D" w:rsidP="00E37B3E">
      <w:pPr>
        <w:jc w:val="both"/>
        <w:rPr>
          <w:lang w:val="en-GB"/>
        </w:rPr>
      </w:pPr>
      <w:r>
        <w:rPr>
          <w:lang w:val="en-GB"/>
        </w:rPr>
        <w:t>For this specific problem, we are also considering only a situation where we are not dealing with Multigraphs (graphs where two nodes might be linked by multiple edges of different weights), as the weight of each edge is identified by distance between the two nodes it links, making the use of multiple edges redundant.</w:t>
      </w:r>
    </w:p>
    <w:p w:rsidR="00C17FDC" w:rsidRPr="00C17FDC" w:rsidRDefault="00C17FDC" w:rsidP="00C17FDC">
      <w:pPr>
        <w:jc w:val="both"/>
        <w:rPr>
          <w:lang w:val="en-GB"/>
        </w:rPr>
      </w:pPr>
    </w:p>
    <w:p w:rsidR="001C227D" w:rsidRDefault="00610522" w:rsidP="001C227D">
      <w:pPr>
        <w:pStyle w:val="Subtitle"/>
      </w:pPr>
      <w:r>
        <w:lastRenderedPageBreak/>
        <w:t xml:space="preserve">Part 1: </w:t>
      </w:r>
      <w:r w:rsidR="001C227D">
        <w:t xml:space="preserve">Possible solutions </w:t>
      </w:r>
    </w:p>
    <w:p w:rsidR="001C227D" w:rsidRDefault="001C227D" w:rsidP="001C227D">
      <w:pPr>
        <w:pStyle w:val="NoSpacing"/>
        <w:jc w:val="both"/>
        <w:rPr>
          <w:i/>
          <w:lang w:val="en-GB"/>
        </w:rPr>
      </w:pPr>
      <w:r>
        <w:rPr>
          <w:i/>
          <w:lang w:val="en-GB"/>
        </w:rPr>
        <w:t>Over the years in computing, many problem have been described by simply finding the sequence of actions that lead to the desired goal. Each action changes the state and tries to reach the final state, in which the goal has been achieved, starting from the initial state.</w:t>
      </w:r>
    </w:p>
    <w:p w:rsidR="001C227D" w:rsidRDefault="001C227D" w:rsidP="001C227D">
      <w:pPr>
        <w:pStyle w:val="NoSpacing"/>
        <w:jc w:val="both"/>
        <w:rPr>
          <w:i/>
          <w:lang w:val="en-GB"/>
        </w:rPr>
      </w:pPr>
    </w:p>
    <w:p w:rsidR="001C227D" w:rsidRDefault="001C227D" w:rsidP="001C227D">
      <w:pPr>
        <w:pStyle w:val="NoSpacing"/>
        <w:jc w:val="both"/>
        <w:rPr>
          <w:i/>
          <w:lang w:val="en-GB"/>
        </w:rPr>
      </w:pPr>
      <w:r>
        <w:rPr>
          <w:i/>
          <w:lang w:val="en-GB"/>
        </w:rPr>
        <w:t>In graphs theory, similarly finding the shortest path within a graph is a searching problem, where each iteration attempts to achieve a state defined by the source and target nodes been linked together by a path-able set of edges.</w:t>
      </w:r>
      <w:r w:rsidR="00FD0B3C">
        <w:rPr>
          <w:i/>
          <w:lang w:val="en-GB"/>
        </w:rPr>
        <w:t xml:space="preserve"> Due to the nature of the task, many different algorithms of varying complexity have been formulated, and for the goal of this report I will look into three different known solutions to the problem, that all offer a slightly different way of achieving the goal with slightly different outcomes.</w:t>
      </w:r>
    </w:p>
    <w:p w:rsidR="00C57151" w:rsidRDefault="00C57151" w:rsidP="001C227D">
      <w:pPr>
        <w:pStyle w:val="NoSpacing"/>
        <w:jc w:val="both"/>
        <w:rPr>
          <w:i/>
          <w:lang w:val="en-GB"/>
        </w:rPr>
      </w:pPr>
    </w:p>
    <w:p w:rsidR="00C57151" w:rsidRPr="00C57151" w:rsidRDefault="00C57151" w:rsidP="001C227D">
      <w:pPr>
        <w:pStyle w:val="NoSpacing"/>
        <w:jc w:val="both"/>
        <w:rPr>
          <w:b/>
          <w:i/>
          <w:lang w:val="en-GB"/>
        </w:rPr>
      </w:pPr>
      <w:r w:rsidRPr="00C57151">
        <w:rPr>
          <w:b/>
          <w:i/>
          <w:lang w:val="en-GB"/>
        </w:rPr>
        <w:t>For each one of the algorithms, I will try to give a brief overview (the length based on whether the algorithm has been explained in class), and then explain why it can be consider a suitable candidate to solve the problem.</w:t>
      </w:r>
    </w:p>
    <w:p w:rsidR="00FD0B3C" w:rsidRDefault="00FD0B3C" w:rsidP="001C227D">
      <w:pPr>
        <w:pStyle w:val="NoSpacing"/>
        <w:jc w:val="both"/>
        <w:rPr>
          <w:i/>
          <w:lang w:val="en-GB"/>
        </w:rPr>
      </w:pPr>
    </w:p>
    <w:p w:rsidR="001328F9" w:rsidRDefault="001328F9" w:rsidP="00C17FDC">
      <w:pPr>
        <w:rPr>
          <w:color w:val="C00000"/>
          <w:lang w:val="en-GB"/>
        </w:rPr>
      </w:pPr>
    </w:p>
    <w:p w:rsidR="007865E4" w:rsidRDefault="007865E4" w:rsidP="007865E4">
      <w:pPr>
        <w:pStyle w:val="Heading1"/>
        <w:rPr>
          <w:lang w:val="en"/>
        </w:rPr>
      </w:pPr>
      <w:r w:rsidRPr="007865E4">
        <w:rPr>
          <w:lang w:val="en"/>
        </w:rPr>
        <w:t>Dijkstra's algorithm</w:t>
      </w:r>
    </w:p>
    <w:p w:rsidR="007865E4" w:rsidRPr="007865E4" w:rsidRDefault="007865E4" w:rsidP="007865E4">
      <w:pPr>
        <w:pStyle w:val="Heading2"/>
        <w:rPr>
          <w:lang w:val="en"/>
        </w:rPr>
      </w:pPr>
      <w:r>
        <w:rPr>
          <w:lang w:val="en"/>
        </w:rPr>
        <w:t>Overview</w:t>
      </w:r>
    </w:p>
    <w:p w:rsidR="007865E4" w:rsidRDefault="007865E4" w:rsidP="007865E4">
      <w:pPr>
        <w:rPr>
          <w:lang w:val="en"/>
        </w:rPr>
      </w:pPr>
      <w:r>
        <w:rPr>
          <w:lang w:val="en"/>
        </w:rPr>
        <w:t>Dijkstra’s is possibly the most famous algorithm to find the shortest path with a graph. It was found by the Dutch Computer Scientist Edsger W. Dijkstra in 1959 and exists in many different variations.</w:t>
      </w:r>
    </w:p>
    <w:p w:rsidR="00096893" w:rsidRDefault="00096893" w:rsidP="007865E4">
      <w:pPr>
        <w:rPr>
          <w:lang w:val="en"/>
        </w:rPr>
      </w:pPr>
      <w:r>
        <w:rPr>
          <w:lang w:val="en"/>
        </w:rPr>
        <w:t>At its core, Dijkstra’s runs by visiting nodes in the graph starting with source. It continues to repeatedly examine the closest and yet unvisited node and selecting its neighbors to be examined. Dijkstra’s always finds the shortest path from the source to the target, as long as all edges in the graph have a positive weight.</w:t>
      </w:r>
    </w:p>
    <w:p w:rsidR="00465218" w:rsidRDefault="007865E4" w:rsidP="00AF56E1">
      <w:pPr>
        <w:rPr>
          <w:lang w:val="en"/>
        </w:rPr>
      </w:pPr>
      <w:r>
        <w:rPr>
          <w:lang w:val="en"/>
        </w:rPr>
        <w:t xml:space="preserve">The algorithm is strictly greedy and can be considered a </w:t>
      </w:r>
      <w:r w:rsidR="00796350">
        <w:rPr>
          <w:lang w:val="en"/>
        </w:rPr>
        <w:t xml:space="preserve">zero </w:t>
      </w:r>
      <w:r>
        <w:rPr>
          <w:lang w:val="en"/>
        </w:rPr>
        <w:t>heuristics version of the more generalized A*. It runs in O(N^2) where N is the amount of nodes in the graph.</w:t>
      </w:r>
      <w:r w:rsidR="00096893">
        <w:rPr>
          <w:lang w:val="en"/>
        </w:rPr>
        <w:t xml:space="preserve"> Dijkstra can be fairly slower than a Best-First Heuristics guided algorithm, however unlike some of its alternatives it is guaranteed to find the shortest path, rather than a path.</w:t>
      </w:r>
    </w:p>
    <w:p w:rsidR="00465218" w:rsidRPr="00AF56E1" w:rsidRDefault="00465218" w:rsidP="00AF56E1">
      <w:pPr>
        <w:pStyle w:val="Heading2"/>
        <w:rPr>
          <w:lang w:val="en"/>
        </w:rPr>
      </w:pPr>
      <w:r>
        <w:rPr>
          <w:lang w:val="en"/>
        </w:rPr>
        <w:t>A general look at the algorithm pseudocode</w:t>
      </w:r>
    </w:p>
    <w:p w:rsidR="00465218" w:rsidRDefault="00465218" w:rsidP="00465218">
      <w:pPr>
        <w:rPr>
          <w:lang w:val="en-GB"/>
        </w:rPr>
      </w:pPr>
      <w:r w:rsidRPr="00465218">
        <w:rPr>
          <w:lang w:val="en-GB"/>
        </w:rPr>
        <w:t>For a basic implementation of the algorithm, we can start by initializing three lists:</w:t>
      </w:r>
    </w:p>
    <w:p w:rsidR="00AF56E1" w:rsidRPr="00465218" w:rsidRDefault="00AF56E1" w:rsidP="00465218">
      <w:pPr>
        <w:rPr>
          <w:lang w:val="en-GB"/>
        </w:rPr>
      </w:pPr>
      <w:r>
        <w:rPr>
          <w:lang w:val="en-GB"/>
        </w:rPr>
        <w:t>The three lists are used to properly navigate the graph while keeping an eye on the status of the search, and to iteratively understand whether the path found in the graph is better than the previous ones.</w:t>
      </w:r>
    </w:p>
    <w:p w:rsidR="00465218" w:rsidRPr="00465218" w:rsidRDefault="00465218" w:rsidP="00465218">
      <w:pPr>
        <w:pStyle w:val="ListParagraph"/>
        <w:numPr>
          <w:ilvl w:val="0"/>
          <w:numId w:val="1"/>
        </w:numPr>
        <w:rPr>
          <w:lang w:val="en-GB"/>
        </w:rPr>
      </w:pPr>
      <w:r>
        <w:rPr>
          <w:lang w:val="en-GB"/>
        </w:rPr>
        <w:t>dist</w:t>
      </w:r>
      <w:r w:rsidRPr="00465218">
        <w:rPr>
          <w:lang w:val="en-GB"/>
        </w:rPr>
        <w:t>[] with d</w:t>
      </w:r>
      <w:r>
        <w:rPr>
          <w:lang w:val="en-GB"/>
        </w:rPr>
        <w:t>ist(i</w:t>
      </w:r>
      <w:r w:rsidRPr="00465218">
        <w:rPr>
          <w:lang w:val="en-GB"/>
        </w:rPr>
        <w:t>)</w:t>
      </w:r>
      <w:r w:rsidR="00AF56E1">
        <w:rPr>
          <w:lang w:val="en-GB"/>
        </w:rPr>
        <w:t xml:space="preserve"> </w:t>
      </w:r>
      <w:r w:rsidRPr="00465218">
        <w:rPr>
          <w:rFonts w:hint="eastAsia"/>
          <w:lang w:val="en-GB"/>
        </w:rPr>
        <w:t>∈</w:t>
      </w:r>
      <w:r w:rsidR="00AF56E1">
        <w:rPr>
          <w:rFonts w:hint="eastAsia"/>
          <w:lang w:val="en-GB"/>
        </w:rPr>
        <w:t xml:space="preserve"> </w:t>
      </w:r>
      <w:r w:rsidRPr="00465218">
        <w:rPr>
          <w:rFonts w:ascii="Cambria Math" w:hAnsi="Cambria Math" w:cs="Cambria Math"/>
          <w:lang w:val="en-GB"/>
        </w:rPr>
        <w:t>ℝ</w:t>
      </w:r>
      <w:r w:rsidRPr="00465218">
        <w:rPr>
          <w:lang w:val="en-GB"/>
        </w:rPr>
        <w:t>+  contains the distance between a node and the source</w:t>
      </w:r>
    </w:p>
    <w:p w:rsidR="00465218" w:rsidRDefault="00465218" w:rsidP="00465218">
      <w:pPr>
        <w:pStyle w:val="ListParagraph"/>
        <w:numPr>
          <w:ilvl w:val="0"/>
          <w:numId w:val="1"/>
        </w:numPr>
        <w:rPr>
          <w:lang w:val="en-GB"/>
        </w:rPr>
      </w:pPr>
      <w:r>
        <w:rPr>
          <w:lang w:val="en-GB"/>
        </w:rPr>
        <w:t>parent</w:t>
      </w:r>
      <w:r w:rsidRPr="00465218">
        <w:rPr>
          <w:lang w:val="en-GB"/>
        </w:rPr>
        <w:t xml:space="preserve">[] with </w:t>
      </w:r>
      <w:r>
        <w:rPr>
          <w:rFonts w:hint="eastAsia"/>
          <w:lang w:val="en-GB"/>
        </w:rPr>
        <w:t>parent</w:t>
      </w:r>
      <w:r w:rsidRPr="00465218">
        <w:rPr>
          <w:rFonts w:hint="eastAsia"/>
          <w:lang w:val="en-GB"/>
        </w:rPr>
        <w:t>(</w:t>
      </w:r>
      <w:r>
        <w:rPr>
          <w:lang w:val="en-GB"/>
        </w:rPr>
        <w:t>i</w:t>
      </w:r>
      <w:r w:rsidRPr="00465218">
        <w:rPr>
          <w:rFonts w:hint="eastAsia"/>
          <w:lang w:val="en-GB"/>
        </w:rPr>
        <w:t>)</w:t>
      </w:r>
      <w:r w:rsidRPr="00465218">
        <w:rPr>
          <w:rFonts w:hint="eastAsia"/>
          <w:lang w:val="en-GB"/>
        </w:rPr>
        <w:t>∈</w:t>
      </w:r>
      <w:r w:rsidR="00AF56E1">
        <w:rPr>
          <w:rFonts w:hint="eastAsia"/>
          <w:lang w:val="en-GB"/>
        </w:rPr>
        <w:t xml:space="preserve"> </w:t>
      </w:r>
      <w:r w:rsidRPr="00465218">
        <w:rPr>
          <w:rFonts w:hint="eastAsia"/>
          <w:lang w:val="en-GB"/>
        </w:rPr>
        <w:t xml:space="preserve">V </w:t>
      </w:r>
      <w:r w:rsidRPr="00465218">
        <w:rPr>
          <w:lang w:val="en-GB"/>
        </w:rPr>
        <w:t>contai</w:t>
      </w:r>
      <w:r>
        <w:rPr>
          <w:lang w:val="en-GB"/>
        </w:rPr>
        <w:t>ns a node, the parent of U</w:t>
      </w:r>
    </w:p>
    <w:p w:rsidR="00465218" w:rsidRDefault="00465218" w:rsidP="00465218">
      <w:pPr>
        <w:pStyle w:val="ListParagraph"/>
        <w:numPr>
          <w:ilvl w:val="0"/>
          <w:numId w:val="1"/>
        </w:numPr>
        <w:rPr>
          <w:lang w:val="en-GB"/>
        </w:rPr>
      </w:pPr>
      <w:r>
        <w:rPr>
          <w:lang w:val="en-GB"/>
        </w:rPr>
        <w:t>toVisit</w:t>
      </w:r>
      <w:r>
        <w:rPr>
          <w:rFonts w:hint="eastAsia"/>
          <w:lang w:val="en-GB"/>
        </w:rPr>
        <w:t xml:space="preserve">[] contains the list of nodes </w:t>
      </w:r>
      <w:r>
        <w:rPr>
          <w:lang w:val="en-GB"/>
        </w:rPr>
        <w:t>to visit</w:t>
      </w:r>
    </w:p>
    <w:p w:rsidR="00A56244" w:rsidRDefault="00AF56E1" w:rsidP="007865E4">
      <w:pPr>
        <w:rPr>
          <w:lang w:val="en-GB"/>
        </w:rPr>
      </w:pPr>
      <w:r>
        <w:rPr>
          <w:lang w:val="en-GB"/>
        </w:rPr>
        <w:lastRenderedPageBreak/>
        <w:t xml:space="preserve">Once the lists are initialized, the algorithm proceeds to </w:t>
      </w:r>
      <w:r w:rsidR="00796350">
        <w:rPr>
          <w:lang w:val="en-GB"/>
        </w:rPr>
        <w:t>interactively</w:t>
      </w:r>
      <w:r>
        <w:rPr>
          <w:lang w:val="en-GB"/>
        </w:rPr>
        <w:t xml:space="preserve"> navigate each one of the nodes which have not yet been visited, and for each one of them the </w:t>
      </w:r>
      <w:r w:rsidR="00796350">
        <w:rPr>
          <w:lang w:val="en-GB"/>
        </w:rPr>
        <w:t>neighbouring</w:t>
      </w:r>
      <w:r>
        <w:rPr>
          <w:lang w:val="en-GB"/>
        </w:rPr>
        <w:t xml:space="preserve"> nodes are </w:t>
      </w:r>
      <w:r w:rsidR="00796350">
        <w:rPr>
          <w:lang w:val="en-GB"/>
        </w:rPr>
        <w:t>analysed</w:t>
      </w:r>
      <w:r>
        <w:rPr>
          <w:lang w:val="en-GB"/>
        </w:rPr>
        <w:t xml:space="preserve"> completing a table of distances. If a node w connects successfully with the source, the distance is compared with the previously found ones (if any) and consequently saved.</w:t>
      </w:r>
    </w:p>
    <w:p w:rsidR="00AF56E1" w:rsidRDefault="00AF56E1" w:rsidP="007865E4">
      <w:pPr>
        <w:rPr>
          <w:lang w:val="en-GB"/>
        </w:rPr>
      </w:pPr>
    </w:p>
    <w:p w:rsidR="00153761" w:rsidRDefault="00AF56E1" w:rsidP="007865E4">
      <w:pPr>
        <w:rPr>
          <w:lang w:val="en-GB"/>
        </w:rPr>
      </w:pPr>
      <w:r>
        <w:rPr>
          <w:lang w:val="en-GB"/>
        </w:rPr>
        <w:t xml:space="preserve">The algorithm completes its run when all the </w:t>
      </w:r>
    </w:p>
    <w:p w:rsidR="00A56244" w:rsidRPr="00465218" w:rsidRDefault="00AF56E1" w:rsidP="007865E4">
      <w:pPr>
        <w:rPr>
          <w:lang w:val="en-GB"/>
        </w:rPr>
      </w:pPr>
      <w:r>
        <w:rPr>
          <w:lang w:val="en-GB"/>
        </w:rPr>
        <w:t xml:space="preserve">nodes N </w:t>
      </w:r>
      <w:r w:rsidRPr="00465218">
        <w:rPr>
          <w:rFonts w:hint="eastAsia"/>
          <w:lang w:val="en-GB"/>
        </w:rPr>
        <w:t>∈</w:t>
      </w:r>
      <w:r>
        <w:rPr>
          <w:rFonts w:hint="eastAsia"/>
          <w:lang w:val="en-GB"/>
        </w:rPr>
        <w:t xml:space="preserve"> toVisit</w:t>
      </w:r>
      <w:r>
        <w:rPr>
          <w:lang w:val="en-GB"/>
        </w:rPr>
        <w:t>[] have been visited and the list is empty.</w:t>
      </w:r>
    </w:p>
    <w:p w:rsidR="00A86CCE" w:rsidRPr="00A86CCE" w:rsidRDefault="00A86CCE" w:rsidP="00A86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C000"/>
          <w:sz w:val="18"/>
          <w:szCs w:val="18"/>
          <w:lang w:val="en-GB" w:eastAsia="en-GB"/>
        </w:rPr>
      </w:pPr>
      <w:r w:rsidRPr="00A86CCE">
        <w:rPr>
          <w:rFonts w:ascii="Courier New" w:eastAsia="Times New Roman" w:hAnsi="Courier New" w:cs="Courier New"/>
          <w:color w:val="FFC000"/>
          <w:sz w:val="18"/>
          <w:szCs w:val="18"/>
          <w:lang w:val="en-GB" w:eastAsia="en-GB"/>
        </w:rPr>
        <w:t>1  func Dijkstra(Graph, source):</w:t>
      </w:r>
      <w:r w:rsidRPr="00A86CCE">
        <w:rPr>
          <w:rFonts w:ascii="Courier New" w:eastAsia="Times New Roman" w:hAnsi="Courier New" w:cs="Courier New"/>
          <w:color w:val="FFC000"/>
          <w:sz w:val="18"/>
          <w:szCs w:val="18"/>
          <w:lang w:val="en-GB" w:eastAsia="en-GB"/>
        </w:rPr>
        <w:br/>
        <w:t>2</w:t>
      </w:r>
      <w:r w:rsidRPr="00A86CCE">
        <w:rPr>
          <w:rFonts w:ascii="Courier New" w:eastAsia="Times New Roman" w:hAnsi="Courier New" w:cs="Courier New"/>
          <w:color w:val="FFC000"/>
          <w:sz w:val="18"/>
          <w:szCs w:val="18"/>
          <w:lang w:val="en-GB" w:eastAsia="en-GB"/>
        </w:rPr>
        <w:br/>
        <w:t>3     toVisit = []                      // The list of nodes to visit = []</w:t>
      </w:r>
      <w:r w:rsidRPr="00A86CCE">
        <w:rPr>
          <w:rFonts w:ascii="Courier New" w:eastAsia="Times New Roman" w:hAnsi="Courier New" w:cs="Courier New"/>
          <w:color w:val="FFC000"/>
          <w:sz w:val="18"/>
          <w:szCs w:val="18"/>
          <w:lang w:val="en-GB" w:eastAsia="en-GB"/>
        </w:rPr>
        <w:br/>
        <w:t>4</w:t>
      </w:r>
      <w:r w:rsidRPr="00A86CCE">
        <w:rPr>
          <w:rFonts w:ascii="Courier New" w:eastAsia="Times New Roman" w:hAnsi="Courier New" w:cs="Courier New"/>
          <w:color w:val="FFC000"/>
          <w:sz w:val="18"/>
          <w:szCs w:val="18"/>
          <w:lang w:val="en-GB" w:eastAsia="en-GB"/>
        </w:rPr>
        <w:br/>
        <w:t>5      forEach node n in Graph:         // Initialization</w:t>
      </w:r>
      <w:r w:rsidRPr="00A86CCE">
        <w:rPr>
          <w:rFonts w:ascii="Courier New" w:eastAsia="Times New Roman" w:hAnsi="Courier New" w:cs="Courier New"/>
          <w:color w:val="FFC000"/>
          <w:sz w:val="18"/>
          <w:szCs w:val="18"/>
          <w:lang w:val="en-GB" w:eastAsia="en-GB"/>
        </w:rPr>
        <w:br/>
        <w:t>6          dist[n] ← ∞                 // The start</w:t>
      </w:r>
      <w:r w:rsidR="00A56244" w:rsidRPr="00A56244">
        <w:rPr>
          <w:rFonts w:ascii="Courier New" w:eastAsia="Times New Roman" w:hAnsi="Courier New" w:cs="Courier New"/>
          <w:color w:val="FFC000"/>
          <w:sz w:val="18"/>
          <w:szCs w:val="18"/>
          <w:lang w:val="en-GB" w:eastAsia="en-GB"/>
        </w:rPr>
        <w:t>ing distance is the to infinite</w:t>
      </w:r>
      <w:r w:rsidRPr="00A86CCE">
        <w:rPr>
          <w:rFonts w:ascii="Courier New" w:eastAsia="Times New Roman" w:hAnsi="Courier New" w:cs="Courier New"/>
          <w:color w:val="FFC000"/>
          <w:sz w:val="18"/>
          <w:szCs w:val="18"/>
          <w:lang w:val="en-GB" w:eastAsia="en-GB"/>
        </w:rPr>
        <w:br/>
        <w:t>7          parent[n] ← -1              // The previous node is instead to non</w:t>
      </w:r>
      <w:r w:rsidR="00A56244" w:rsidRPr="00A56244">
        <w:rPr>
          <w:rFonts w:ascii="Courier New" w:eastAsia="Times New Roman" w:hAnsi="Courier New" w:cs="Courier New"/>
          <w:color w:val="FFC000"/>
          <w:sz w:val="18"/>
          <w:szCs w:val="18"/>
          <w:lang w:val="en-GB" w:eastAsia="en-GB"/>
        </w:rPr>
        <w:t>-</w:t>
      </w:r>
      <w:r w:rsidRPr="00A86CCE">
        <w:rPr>
          <w:rFonts w:ascii="Courier New" w:eastAsia="Times New Roman" w:hAnsi="Courier New" w:cs="Courier New"/>
          <w:color w:val="FFC000"/>
          <w:sz w:val="18"/>
          <w:szCs w:val="18"/>
          <w:lang w:val="en-GB" w:eastAsia="en-GB"/>
        </w:rPr>
        <w:t>existent</w:t>
      </w:r>
      <w:r w:rsidRPr="00A86CCE">
        <w:rPr>
          <w:rFonts w:ascii="Courier New" w:eastAsia="Times New Roman" w:hAnsi="Courier New" w:cs="Courier New"/>
          <w:color w:val="FFC000"/>
          <w:sz w:val="18"/>
          <w:szCs w:val="18"/>
          <w:lang w:val="en-GB" w:eastAsia="en-GB"/>
        </w:rPr>
        <w:br/>
        <w:t>8          toVisit.push(n)              // All nodes in the graph will need to be visited</w:t>
      </w:r>
      <w:r w:rsidRPr="00A86CCE">
        <w:rPr>
          <w:rFonts w:ascii="Courier New" w:eastAsia="Times New Roman" w:hAnsi="Courier New" w:cs="Courier New"/>
          <w:color w:val="FFC000"/>
          <w:sz w:val="18"/>
          <w:szCs w:val="18"/>
          <w:lang w:val="en-GB" w:eastAsia="en-GB"/>
        </w:rPr>
        <w:br/>
        <w:t>9</w:t>
      </w:r>
      <w:r w:rsidRPr="00A86CCE">
        <w:rPr>
          <w:rFonts w:ascii="Courier New" w:eastAsia="Times New Roman" w:hAnsi="Courier New" w:cs="Courier New"/>
          <w:color w:val="FFC000"/>
          <w:sz w:val="18"/>
          <w:szCs w:val="18"/>
          <w:lang w:val="en-GB" w:eastAsia="en-GB"/>
        </w:rPr>
        <w:br/>
        <w:t>10      dist[source] ← 0                // The distance from source to source is 0</w:t>
      </w:r>
      <w:r w:rsidRPr="00A86CCE">
        <w:rPr>
          <w:rFonts w:ascii="Courier New" w:eastAsia="Times New Roman" w:hAnsi="Courier New" w:cs="Courier New"/>
          <w:color w:val="FFC000"/>
          <w:sz w:val="18"/>
          <w:szCs w:val="18"/>
          <w:lang w:val="en-GB" w:eastAsia="en-GB"/>
        </w:rPr>
        <w:br/>
        <w:t xml:space="preserve">11      </w:t>
      </w:r>
      <w:r w:rsidRPr="00A86CCE">
        <w:rPr>
          <w:rFonts w:ascii="Courier New" w:eastAsia="Times New Roman" w:hAnsi="Courier New" w:cs="Courier New"/>
          <w:color w:val="FFC000"/>
          <w:sz w:val="18"/>
          <w:szCs w:val="18"/>
          <w:lang w:val="en-GB" w:eastAsia="en-GB"/>
        </w:rPr>
        <w:br/>
        <w:t>12      while toVisit is not []:</w:t>
      </w:r>
      <w:r w:rsidRPr="00A86CCE">
        <w:rPr>
          <w:rFonts w:ascii="Courier New" w:eastAsia="Times New Roman" w:hAnsi="Courier New" w:cs="Courier New"/>
          <w:color w:val="FFC000"/>
          <w:sz w:val="18"/>
          <w:szCs w:val="18"/>
          <w:lang w:val="en-GB" w:eastAsia="en-GB"/>
        </w:rPr>
        <w:br/>
        <w:t>13          v ← node in toVisit with min dist[v]  // Sel</w:t>
      </w:r>
      <w:r w:rsidR="00A56244" w:rsidRPr="00A56244">
        <w:rPr>
          <w:rFonts w:ascii="Courier New" w:eastAsia="Times New Roman" w:hAnsi="Courier New" w:cs="Courier New"/>
          <w:color w:val="FFC000"/>
          <w:sz w:val="18"/>
          <w:szCs w:val="18"/>
          <w:lang w:val="en-GB" w:eastAsia="en-GB"/>
        </w:rPr>
        <w:t>ects the node with the shortest d</w:t>
      </w:r>
      <w:r w:rsidRPr="00A86CCE">
        <w:rPr>
          <w:rFonts w:ascii="Courier New" w:eastAsia="Times New Roman" w:hAnsi="Courier New" w:cs="Courier New"/>
          <w:color w:val="FFC000"/>
          <w:sz w:val="18"/>
          <w:szCs w:val="18"/>
          <w:lang w:val="en-GB" w:eastAsia="en-GB"/>
        </w:rPr>
        <w:br/>
        <w:t>14          toVisit.pop(v)</w:t>
      </w:r>
      <w:r w:rsidRPr="00A86CCE">
        <w:rPr>
          <w:rFonts w:ascii="Courier New" w:eastAsia="Times New Roman" w:hAnsi="Courier New" w:cs="Courier New"/>
          <w:color w:val="FFC000"/>
          <w:sz w:val="18"/>
          <w:szCs w:val="18"/>
          <w:lang w:val="en-GB" w:eastAsia="en-GB"/>
        </w:rPr>
        <w:br/>
        <w:t xml:space="preserve">15          </w:t>
      </w:r>
      <w:r w:rsidRPr="00A86CCE">
        <w:rPr>
          <w:rFonts w:ascii="Courier New" w:eastAsia="Times New Roman" w:hAnsi="Courier New" w:cs="Courier New"/>
          <w:color w:val="FFC000"/>
          <w:sz w:val="18"/>
          <w:szCs w:val="18"/>
          <w:lang w:val="en-GB" w:eastAsia="en-GB"/>
        </w:rPr>
        <w:br/>
        <w:t>16          for each neighbor w of v:           // Checks the neighbors of v</w:t>
      </w:r>
      <w:r w:rsidRPr="00A86CCE">
        <w:rPr>
          <w:rFonts w:ascii="Courier New" w:eastAsia="Times New Roman" w:hAnsi="Courier New" w:cs="Courier New"/>
          <w:color w:val="FFC000"/>
          <w:sz w:val="18"/>
          <w:szCs w:val="18"/>
          <w:lang w:val="en-GB" w:eastAsia="en-GB"/>
        </w:rPr>
        <w:br/>
        <w:t>17              alt ← dist[v] + length(v, w)</w:t>
      </w:r>
      <w:r w:rsidRPr="00A86CCE">
        <w:rPr>
          <w:rFonts w:ascii="Courier New" w:eastAsia="Times New Roman" w:hAnsi="Courier New" w:cs="Courier New"/>
          <w:color w:val="FFC000"/>
          <w:sz w:val="18"/>
          <w:szCs w:val="18"/>
          <w:lang w:val="en-GB" w:eastAsia="en-GB"/>
        </w:rPr>
        <w:br/>
        <w:t>18              if alt &lt; dist[v]:               // Selects the new shortest path</w:t>
      </w:r>
      <w:r w:rsidRPr="00A86CCE">
        <w:rPr>
          <w:rFonts w:ascii="Courier New" w:eastAsia="Times New Roman" w:hAnsi="Courier New" w:cs="Courier New"/>
          <w:color w:val="FFC000"/>
          <w:sz w:val="18"/>
          <w:szCs w:val="18"/>
          <w:lang w:val="en-GB" w:eastAsia="en-GB"/>
        </w:rPr>
        <w:br/>
        <w:t xml:space="preserve">19                  dist[w] ← alt </w:t>
      </w:r>
      <w:r w:rsidRPr="00A86CCE">
        <w:rPr>
          <w:rFonts w:ascii="Courier New" w:eastAsia="Times New Roman" w:hAnsi="Courier New" w:cs="Courier New"/>
          <w:color w:val="FFC000"/>
          <w:sz w:val="18"/>
          <w:szCs w:val="18"/>
          <w:lang w:val="en-GB" w:eastAsia="en-GB"/>
        </w:rPr>
        <w:br/>
        <w:t xml:space="preserve">20                  parent[w] ← v </w:t>
      </w:r>
      <w:r w:rsidRPr="00A86CCE">
        <w:rPr>
          <w:rFonts w:ascii="Courier New" w:eastAsia="Times New Roman" w:hAnsi="Courier New" w:cs="Courier New"/>
          <w:color w:val="FFC000"/>
          <w:sz w:val="18"/>
          <w:szCs w:val="18"/>
          <w:lang w:val="en-GB" w:eastAsia="en-GB"/>
        </w:rPr>
        <w:br/>
        <w:t>21</w:t>
      </w:r>
      <w:r w:rsidRPr="00A86CCE">
        <w:rPr>
          <w:rFonts w:ascii="Courier New" w:eastAsia="Times New Roman" w:hAnsi="Courier New" w:cs="Courier New"/>
          <w:color w:val="FFC000"/>
          <w:sz w:val="18"/>
          <w:szCs w:val="18"/>
          <w:lang w:val="en-GB" w:eastAsia="en-GB"/>
        </w:rPr>
        <w:br/>
        <w:t>22      return dist[], parent[]</w:t>
      </w:r>
    </w:p>
    <w:p w:rsidR="007865E4" w:rsidRDefault="007865E4" w:rsidP="00C17FDC">
      <w:pPr>
        <w:rPr>
          <w:color w:val="C00000"/>
          <w:lang w:val="en-GB"/>
        </w:rPr>
      </w:pPr>
    </w:p>
    <w:p w:rsidR="008A709B" w:rsidRPr="008A709B" w:rsidRDefault="00153761" w:rsidP="008A709B">
      <w:pPr>
        <w:pStyle w:val="Heading2"/>
        <w:rPr>
          <w:lang w:val="en"/>
        </w:rPr>
      </w:pPr>
      <w:r>
        <w:rPr>
          <w:lang w:val="en"/>
        </w:rPr>
        <w:t>Complexity</w:t>
      </w:r>
    </w:p>
    <w:p w:rsidR="00153761" w:rsidRDefault="00153761" w:rsidP="00153761">
      <w:pPr>
        <w:rPr>
          <w:lang w:val="en"/>
        </w:rPr>
      </w:pPr>
      <w:r>
        <w:rPr>
          <w:lang w:val="en"/>
        </w:rPr>
        <w:t>Dijkstra’s Algorithm can be expressed in function N and E respectively the number of Nodes and Edges in the graph.</w:t>
      </w:r>
    </w:p>
    <w:p w:rsidR="00153761" w:rsidRDefault="00153761" w:rsidP="00153761">
      <w:pPr>
        <w:rPr>
          <w:lang w:val="en"/>
        </w:rPr>
      </w:pPr>
      <w:r>
        <w:rPr>
          <w:lang w:val="en"/>
        </w:rPr>
        <w:t xml:space="preserve">A typical implementation of the algorithm such as the one shown in the codes, implement the search through a simple list containing the set of nodes to visit. For this reason, we can consider the complexity of the algorithm a simply O(N^2) as for each node K in the list of nodes to visit, in the </w:t>
      </w:r>
      <w:r w:rsidR="00796350">
        <w:rPr>
          <w:lang w:val="en"/>
        </w:rPr>
        <w:t>worst-case</w:t>
      </w:r>
      <w:r>
        <w:rPr>
          <w:lang w:val="en"/>
        </w:rPr>
        <w:t xml:space="preserve"> scenario, the given node K will have N-1 neighbors.</w:t>
      </w:r>
    </w:p>
    <w:p w:rsidR="00E9358D" w:rsidRDefault="00E9358D" w:rsidP="00153761">
      <w:pPr>
        <w:rPr>
          <w:lang w:val="en"/>
        </w:rPr>
      </w:pPr>
      <w:r>
        <w:rPr>
          <w:lang w:val="en"/>
        </w:rPr>
        <w:t xml:space="preserve">The complexity can however be further reduced by the usage of a Fibonacci Heap. </w:t>
      </w:r>
      <w:r w:rsidR="00796350">
        <w:rPr>
          <w:lang w:val="en"/>
        </w:rPr>
        <w:t>Moreover,</w:t>
      </w:r>
      <w:r>
        <w:rPr>
          <w:lang w:val="en"/>
        </w:rPr>
        <w:t xml:space="preserve"> in case of repeated searches, the overall speed of the algorithm can be further increased by the usage of memoing applied to the distance between nodes which can be pre-calculated or store.</w:t>
      </w:r>
    </w:p>
    <w:p w:rsidR="00514422" w:rsidRDefault="00514422" w:rsidP="00514422">
      <w:pPr>
        <w:pStyle w:val="Heading2"/>
        <w:rPr>
          <w:lang w:val="en"/>
        </w:rPr>
      </w:pPr>
      <w:r>
        <w:rPr>
          <w:lang w:val="en"/>
        </w:rPr>
        <w:t>Correctness</w:t>
      </w:r>
    </w:p>
    <w:p w:rsidR="008A709B" w:rsidRPr="008A709B" w:rsidRDefault="008A709B" w:rsidP="008A709B">
      <w:pPr>
        <w:rPr>
          <w:lang w:val="en"/>
        </w:rPr>
      </w:pPr>
      <w:r>
        <w:rPr>
          <w:lang w:val="en"/>
        </w:rPr>
        <w:t>Being a greedy algorithm, Dijkstra focuses on one simple idea: the local best solution, is always formulated by selecting the local best at each iteration. In our situation, the best</w:t>
      </w:r>
      <w:r w:rsidR="00C41341">
        <w:rPr>
          <w:lang w:val="en"/>
        </w:rPr>
        <w:t xml:space="preserve"> path to a given node n in a graph, will be explored at each iteration by finding the shortest path from the source, at a given iteration, and attempting to move towards N from that specific point.</w:t>
      </w:r>
    </w:p>
    <w:p w:rsidR="00514422" w:rsidRDefault="00C41341" w:rsidP="00514422">
      <w:pPr>
        <w:rPr>
          <w:lang w:val="en"/>
        </w:rPr>
      </w:pPr>
      <w:r>
        <w:rPr>
          <w:lang w:val="en"/>
        </w:rPr>
        <w:lastRenderedPageBreak/>
        <w:t xml:space="preserve">Consequently, </w:t>
      </w:r>
      <w:r w:rsidR="00514422">
        <w:rPr>
          <w:lang w:val="en"/>
        </w:rPr>
        <w:t>Dijkstra’s correctness is proved by induction.</w:t>
      </w:r>
    </w:p>
    <w:p w:rsidR="00514422" w:rsidRDefault="00514422" w:rsidP="00514422">
      <w:pPr>
        <w:rPr>
          <w:lang w:val="en"/>
        </w:rPr>
      </w:pPr>
      <w:r>
        <w:rPr>
          <w:lang w:val="en"/>
        </w:rPr>
        <w:t>In order to do so, we generally consider these invariant lemmas:</w:t>
      </w:r>
    </w:p>
    <w:p w:rsidR="00514422" w:rsidRPr="00514422" w:rsidRDefault="00514422" w:rsidP="00514422">
      <w:pPr>
        <w:pStyle w:val="ListParagraph"/>
        <w:numPr>
          <w:ilvl w:val="0"/>
          <w:numId w:val="1"/>
        </w:numPr>
        <w:rPr>
          <w:lang w:val="en"/>
        </w:rPr>
      </w:pPr>
      <w:r w:rsidRPr="00514422">
        <w:rPr>
          <w:lang w:val="en"/>
        </w:rPr>
        <w:t>For each node n visited, dist[n] is the shorted distance from the source to the node n</w:t>
      </w:r>
      <w:r>
        <w:rPr>
          <w:lang w:val="en"/>
        </w:rPr>
        <w:t xml:space="preserve"> if a path is available, otherwise infinite</w:t>
      </w:r>
    </w:p>
    <w:p w:rsidR="00514422" w:rsidRDefault="00514422" w:rsidP="00514422">
      <w:pPr>
        <w:pStyle w:val="ListParagraph"/>
        <w:numPr>
          <w:ilvl w:val="0"/>
          <w:numId w:val="1"/>
        </w:numPr>
        <w:rPr>
          <w:lang w:val="en"/>
        </w:rPr>
      </w:pPr>
      <w:r>
        <w:rPr>
          <w:lang w:val="en"/>
        </w:rPr>
        <w:t>For each node v not yet visited, dist[v] is the shortest distance between the source and the node v if a path is available, otherwise infinite</w:t>
      </w:r>
    </w:p>
    <w:p w:rsidR="00514422" w:rsidRDefault="00514422" w:rsidP="00514422">
      <w:pPr>
        <w:rPr>
          <w:lang w:val="en"/>
        </w:rPr>
      </w:pPr>
      <w:r>
        <w:rPr>
          <w:lang w:val="en"/>
        </w:rPr>
        <w:t>If only the source has been visited, the lemma will hold, as dist[source] is zero, and all nodes are set to an infinite distance.</w:t>
      </w:r>
    </w:p>
    <w:p w:rsidR="00514422" w:rsidRPr="00153761" w:rsidRDefault="00514422" w:rsidP="00153761">
      <w:pPr>
        <w:rPr>
          <w:lang w:val="en"/>
        </w:rPr>
      </w:pPr>
      <w:r>
        <w:rPr>
          <w:lang w:val="en"/>
        </w:rPr>
        <w:t xml:space="preserve">Working on node N-1 where N is the number of nodes in the source, we can now consider and edge E where the distance dist[v] for the edge n-v is the smallest distance of eny </w:t>
      </w:r>
      <w:r w:rsidR="00540FD2">
        <w:rPr>
          <w:lang w:val="en"/>
        </w:rPr>
        <w:t>unvisited</w:t>
      </w:r>
      <w:r>
        <w:rPr>
          <w:lang w:val="en"/>
        </w:rPr>
        <w:t xml:space="preserve"> node and nv is the distance dist[v] is equal to dist[n] + length[n, v]. In this scenario, dist[v] must be the shortest distance from the source as if there was a shortest one, it would have been visited fist. Therefore dist[w] &lt; dist[v] would create a </w:t>
      </w:r>
      <w:r w:rsidR="00540FD2">
        <w:rPr>
          <w:lang w:val="en"/>
        </w:rPr>
        <w:t>contradiction, just like an existing shorter path to v, different from dist[v] would have been less than dist[n] + length[n, u]. For this reason, even after v has been visited, for each node been visted, the distance distance[w] from w to the source is the shortest distance, using the nodes what have already been visited. Moreover if there is a shorter path using v, this will be updated.</w:t>
      </w:r>
    </w:p>
    <w:p w:rsidR="00153761" w:rsidRDefault="00153761" w:rsidP="00153761">
      <w:pPr>
        <w:pStyle w:val="Heading2"/>
        <w:rPr>
          <w:lang w:val="en"/>
        </w:rPr>
      </w:pPr>
      <w:r>
        <w:rPr>
          <w:lang w:val="en"/>
        </w:rPr>
        <w:t>Conclusion</w:t>
      </w:r>
    </w:p>
    <w:p w:rsidR="00153761" w:rsidRDefault="00153761" w:rsidP="00153761">
      <w:pPr>
        <w:rPr>
          <w:lang w:val="en"/>
        </w:rPr>
      </w:pPr>
      <w:r>
        <w:rPr>
          <w:lang w:val="en"/>
        </w:rPr>
        <w:t xml:space="preserve">For our caverns exploration problem, </w:t>
      </w:r>
      <w:r w:rsidR="00796350">
        <w:rPr>
          <w:lang w:val="en"/>
        </w:rPr>
        <w:t>Dijkstra</w:t>
      </w:r>
      <w:r>
        <w:rPr>
          <w:lang w:val="en"/>
        </w:rPr>
        <w:t xml:space="preserve"> is an optimal candidate.</w:t>
      </w:r>
      <w:r>
        <w:rPr>
          <w:lang w:val="en"/>
        </w:rPr>
        <w:br/>
        <w:t>The greedy approach offers use a situation, where generally speaking the solution is reached quickly, while the overall complexity of the calculation, given the maximum number of nodes (caverns) being less or equal to twenty, ensures the that the iteration will be completely quickly regardless of input.</w:t>
      </w:r>
    </w:p>
    <w:p w:rsidR="00E9358D" w:rsidRDefault="00E9358D" w:rsidP="00153761">
      <w:pPr>
        <w:rPr>
          <w:lang w:val="en"/>
        </w:rPr>
      </w:pPr>
      <w:r>
        <w:rPr>
          <w:lang w:val="en"/>
        </w:rPr>
        <w:t>Dijkstra’s</w:t>
      </w:r>
      <w:r w:rsidR="00153761">
        <w:rPr>
          <w:lang w:val="en"/>
        </w:rPr>
        <w:t xml:space="preserve"> weaknesses are often related to its inability to obtain </w:t>
      </w:r>
      <w:r>
        <w:rPr>
          <w:lang w:val="en"/>
        </w:rPr>
        <w:t>correct results when a path contains negative edges, which due to the nature of the iterations could potentially break the logic. This is often solves by the implementation of different algorithms, or variations such as the well known Bellam-Ford that can solve efficiently and correctly graphs with negative edges.</w:t>
      </w:r>
    </w:p>
    <w:p w:rsidR="00153761" w:rsidRDefault="00E9358D" w:rsidP="00153761">
      <w:pPr>
        <w:rPr>
          <w:lang w:val="en"/>
        </w:rPr>
      </w:pPr>
      <w:r>
        <w:rPr>
          <w:lang w:val="en"/>
        </w:rPr>
        <w:t>This is however not a problem in our scenario, considering in fact that the distance between two nodes A and B is as simple as the Euclidean distance between Ax, Ay and Bx, By, it is impossible to end up with negative edges and consequently all of our edges will have a positive weight.</w:t>
      </w:r>
    </w:p>
    <w:p w:rsidR="00540FD2" w:rsidRDefault="00540FD2" w:rsidP="00153761">
      <w:pPr>
        <w:rPr>
          <w:lang w:val="en"/>
        </w:rPr>
      </w:pPr>
    </w:p>
    <w:p w:rsidR="005C75E8" w:rsidRDefault="005C75E8" w:rsidP="00153761">
      <w:pPr>
        <w:rPr>
          <w:lang w:val="en"/>
        </w:rPr>
      </w:pPr>
    </w:p>
    <w:p w:rsidR="005C75E8" w:rsidRDefault="005C75E8" w:rsidP="00153761">
      <w:pPr>
        <w:rPr>
          <w:lang w:val="en"/>
        </w:rPr>
      </w:pPr>
    </w:p>
    <w:p w:rsidR="005C75E8" w:rsidRDefault="005C75E8" w:rsidP="00153761">
      <w:pPr>
        <w:rPr>
          <w:lang w:val="en"/>
        </w:rPr>
      </w:pPr>
    </w:p>
    <w:p w:rsidR="00540FD2" w:rsidRDefault="00540FD2" w:rsidP="00610522">
      <w:pPr>
        <w:pStyle w:val="Heading1"/>
        <w:rPr>
          <w:lang w:val="en"/>
        </w:rPr>
      </w:pPr>
      <w:r>
        <w:rPr>
          <w:lang w:val="en"/>
        </w:rPr>
        <w:lastRenderedPageBreak/>
        <w:t>A*</w:t>
      </w:r>
      <w:r w:rsidR="00610522">
        <w:rPr>
          <w:lang w:val="en"/>
        </w:rPr>
        <w:t xml:space="preserve"> algorithm</w:t>
      </w:r>
    </w:p>
    <w:p w:rsidR="00540FD2" w:rsidRDefault="00540FD2" w:rsidP="00540FD2">
      <w:pPr>
        <w:pStyle w:val="Heading2"/>
        <w:rPr>
          <w:lang w:val="en"/>
        </w:rPr>
      </w:pPr>
      <w:r>
        <w:rPr>
          <w:lang w:val="en"/>
        </w:rPr>
        <w:t>Overview</w:t>
      </w:r>
    </w:p>
    <w:p w:rsidR="00C57151" w:rsidRPr="00C57151" w:rsidRDefault="00C57151" w:rsidP="00C57151">
      <w:pPr>
        <w:rPr>
          <w:i/>
          <w:lang w:val="en"/>
        </w:rPr>
      </w:pPr>
      <w:r w:rsidRPr="00C57151">
        <w:rPr>
          <w:i/>
          <w:lang w:val="en"/>
        </w:rPr>
        <w:t>Since the algorithm has been throaty explained in class, I will only beefy touch on a few points and focus on why it can be considered one of the optimal candidates to solve the caverns issue.</w:t>
      </w:r>
    </w:p>
    <w:p w:rsidR="00540FD2" w:rsidRDefault="00540FD2" w:rsidP="00153761">
      <w:pPr>
        <w:rPr>
          <w:lang w:val="en"/>
        </w:rPr>
      </w:pPr>
      <w:r>
        <w:rPr>
          <w:lang w:val="en"/>
        </w:rPr>
        <w:t>In 1968, Peter Hart, Nils Nilsson and Bertram Raphael at Stanford expanded Dijkstra’s algorithm, and creating what is now known as A*.</w:t>
      </w:r>
    </w:p>
    <w:p w:rsidR="00540FD2" w:rsidRPr="008A709B" w:rsidRDefault="00540FD2" w:rsidP="00153761">
      <w:pPr>
        <w:rPr>
          <w:lang w:val="en"/>
        </w:rPr>
      </w:pPr>
      <w:r>
        <w:rPr>
          <w:lang w:val="en"/>
        </w:rPr>
        <w:t>A* is what we can consider as an optimization, and generalization of Dijkstra’s Shortest-Path algorithm, that achieves better performance throughout the usage of heuristics to navigate the research.</w:t>
      </w:r>
      <w:r w:rsidR="008A709B">
        <w:rPr>
          <w:lang w:val="en"/>
        </w:rPr>
        <w:t xml:space="preserve"> In other words, the selection of the node to expand will be operated by a function </w:t>
      </w:r>
      <w:r w:rsidR="008A709B" w:rsidRPr="008A709B">
        <w:rPr>
          <w:i/>
          <w:lang w:val="en"/>
        </w:rPr>
        <w:t>f(n)</w:t>
      </w:r>
      <w:r w:rsidR="008A709B">
        <w:rPr>
          <w:i/>
          <w:lang w:val="en"/>
        </w:rPr>
        <w:t xml:space="preserve"> </w:t>
      </w:r>
      <w:r w:rsidR="008A709B">
        <w:rPr>
          <w:lang w:val="en"/>
        </w:rPr>
        <w:t>which will focus on evaluating which nodes is the best one to expand.</w:t>
      </w:r>
    </w:p>
    <w:p w:rsidR="00096893" w:rsidRDefault="00096893" w:rsidP="00153761">
      <w:pPr>
        <w:rPr>
          <w:lang w:val="en"/>
        </w:rPr>
      </w:pPr>
      <w:r>
        <w:rPr>
          <w:lang w:val="en"/>
        </w:rPr>
        <w:t>As an optimization or improvement over Dijkstra, A* can be classified as informed or Best-Firsts search algorithm which uses heuristics to guide itself in finding the shortest path.</w:t>
      </w:r>
    </w:p>
    <w:p w:rsidR="001914DF" w:rsidRDefault="00C41341" w:rsidP="001914DF">
      <w:pPr>
        <w:rPr>
          <w:lang w:val="en-GB"/>
        </w:rPr>
      </w:pPr>
      <w:r w:rsidRPr="001914DF">
        <w:rPr>
          <w:rStyle w:val="Heading2Char"/>
        </w:rPr>
        <w:t>Dijkstra’s vs A*</w:t>
      </w:r>
      <w:r w:rsidR="001914DF">
        <w:rPr>
          <w:lang w:val="en"/>
        </w:rPr>
        <w:br/>
        <w:t>As mentioned a couple of times, Dijkstra’s can be considered a special case for A* where the heuristics used to determine the which node to expand is zero. In other words, and down to the behavior of the algorithm this determines a fairly different way of expanding nodes.</w:t>
      </w:r>
      <w:r w:rsidR="001914DF">
        <w:rPr>
          <w:lang w:val="en"/>
        </w:rPr>
        <w:br/>
        <w:t xml:space="preserve">While Dijkstra will given a node n </w:t>
      </w:r>
      <w:r w:rsidR="001914DF" w:rsidRPr="00465218">
        <w:rPr>
          <w:rFonts w:hint="eastAsia"/>
          <w:lang w:val="en-GB"/>
        </w:rPr>
        <w:t>∈</w:t>
      </w:r>
      <w:r w:rsidR="001914DF">
        <w:rPr>
          <w:rFonts w:hint="eastAsia"/>
          <w:lang w:val="en-GB"/>
        </w:rPr>
        <w:t xml:space="preserve"> of N, try choose to expand based on the distance between the node, its neighbour</w:t>
      </w:r>
      <w:r w:rsidR="001914DF">
        <w:rPr>
          <w:lang w:val="en-GB"/>
        </w:rPr>
        <w:t xml:space="preserve"> and the total distance from the source, A* will instead use a more refined approach where an estimate of the distance from the node n to the target t is taken in consideration.</w:t>
      </w:r>
    </w:p>
    <w:p w:rsidR="001914DF" w:rsidRDefault="001914DF" w:rsidP="001914DF">
      <w:pPr>
        <w:rPr>
          <w:lang w:val="en-GB"/>
        </w:rPr>
      </w:pPr>
      <w:r>
        <w:rPr>
          <w:lang w:val="en-GB"/>
        </w:rPr>
        <w:t xml:space="preserve">This means, that given a node n, the last node being visited, A* will instead choose how to proceed based on the formula: </w:t>
      </w:r>
      <w:r w:rsidRPr="001914DF">
        <w:rPr>
          <w:b/>
          <w:i/>
          <w:lang w:val="en-GB"/>
        </w:rPr>
        <w:t>f(n) = g(n) + h(n)</w:t>
      </w:r>
      <w:r>
        <w:rPr>
          <w:b/>
          <w:i/>
          <w:lang w:val="en-GB"/>
        </w:rPr>
        <w:t xml:space="preserve">, </w:t>
      </w:r>
      <w:r>
        <w:rPr>
          <w:lang w:val="en-GB"/>
        </w:rPr>
        <w:t>where g(n) is the cost so far to reach node n, and more importantly h(n) is a heuristic used to estimate the cost of the shortest path admissible to reach the target node t from the current node n.</w:t>
      </w:r>
    </w:p>
    <w:p w:rsidR="001914DF" w:rsidRPr="001914DF" w:rsidRDefault="001914DF" w:rsidP="001914DF">
      <w:pPr>
        <w:rPr>
          <w:lang w:val="en-GB"/>
        </w:rPr>
      </w:pPr>
      <w:r>
        <w:rPr>
          <w:lang w:val="en-GB"/>
        </w:rPr>
        <w:t xml:space="preserve">In order to work however, A* requires the function that calculates the path to always underestimate the final cost (or distance). </w:t>
      </w:r>
    </w:p>
    <w:p w:rsidR="001914DF" w:rsidRDefault="001914DF" w:rsidP="001914DF">
      <w:pPr>
        <w:pStyle w:val="Heading2"/>
        <w:rPr>
          <w:lang w:val="en"/>
        </w:rPr>
      </w:pPr>
      <w:r>
        <w:rPr>
          <w:lang w:val="en"/>
        </w:rPr>
        <w:t>C</w:t>
      </w:r>
      <w:r w:rsidR="0004061D">
        <w:rPr>
          <w:lang w:val="en"/>
        </w:rPr>
        <w:t>omplexity</w:t>
      </w:r>
    </w:p>
    <w:p w:rsidR="001914DF" w:rsidRDefault="001914DF" w:rsidP="001914DF">
      <w:pPr>
        <w:rPr>
          <w:lang w:val="en"/>
        </w:rPr>
      </w:pPr>
      <w:r>
        <w:rPr>
          <w:lang w:val="en"/>
        </w:rPr>
        <w:t>In general, we can say that the time complexity for the A*, just like it’s Space complexity can be very different based on the implementation.</w:t>
      </w:r>
    </w:p>
    <w:p w:rsidR="001914DF" w:rsidRDefault="001914DF" w:rsidP="001914DF">
      <w:pPr>
        <w:rPr>
          <w:lang w:val="en"/>
        </w:rPr>
      </w:pPr>
      <w:r>
        <w:rPr>
          <w:lang w:val="en"/>
        </w:rPr>
        <w:t>The time complexity, can vary based on the heuristics used to evaluate the node to expand.</w:t>
      </w:r>
    </w:p>
    <w:p w:rsidR="001914DF" w:rsidRDefault="001914DF" w:rsidP="001914DF">
      <w:pPr>
        <w:rPr>
          <w:lang w:val="en"/>
        </w:rPr>
      </w:pPr>
      <w:r>
        <w:rPr>
          <w:lang w:val="en"/>
        </w:rPr>
        <w:t>In an optimal scenario, such as search tree the complexity can be polynomial or linear, however it can grow to be exponential to the length of the solution, such as when the calculation revolves around the shortest path.</w:t>
      </w:r>
      <w:r w:rsidR="0004061D">
        <w:rPr>
          <w:lang w:val="en"/>
        </w:rPr>
        <w:t xml:space="preserve"> Generally speaking, a good heuristic function will give A* a great edge over Dijkstra’s and other more basic algorithms, reducing the branching factoring (number of nodes expanded) and reaching an optimal solution much quicker.</w:t>
      </w:r>
    </w:p>
    <w:p w:rsidR="0004061D" w:rsidRDefault="0004061D" w:rsidP="001914DF">
      <w:pPr>
        <w:rPr>
          <w:lang w:val="en"/>
        </w:rPr>
      </w:pPr>
      <w:r>
        <w:rPr>
          <w:lang w:val="en"/>
        </w:rPr>
        <w:lastRenderedPageBreak/>
        <w:t>Space on the other hand, can represent a slightly worse obstacle, in order to operate quickly, and based on the implementation A* similarly to Dijkstra’s, does keep information for all the expanded nodes in memory.</w:t>
      </w:r>
    </w:p>
    <w:p w:rsidR="005C75E8" w:rsidRPr="005C75E8" w:rsidRDefault="005C75E8" w:rsidP="005C75E8">
      <w:pPr>
        <w:pStyle w:val="Heading2"/>
        <w:rPr>
          <w:lang w:val="en"/>
        </w:rPr>
      </w:pPr>
      <w:r>
        <w:rPr>
          <w:lang w:val="en"/>
        </w:rPr>
        <w:t>Conclusion</w:t>
      </w:r>
    </w:p>
    <w:p w:rsidR="001914DF" w:rsidRDefault="005C75E8" w:rsidP="00153761">
      <w:pPr>
        <w:rPr>
          <w:lang w:val="en"/>
        </w:rPr>
      </w:pPr>
      <w:r>
        <w:rPr>
          <w:lang w:val="en"/>
        </w:rPr>
        <w:t>The main application of A*, the one for which the algorithm was designed is to be a replacement and improvement over Dijkstra’s as a general traversal algorithm for graphs.</w:t>
      </w:r>
    </w:p>
    <w:p w:rsidR="005C75E8" w:rsidRDefault="005C75E8" w:rsidP="00153761">
      <w:pPr>
        <w:rPr>
          <w:lang w:val="en"/>
        </w:rPr>
      </w:pPr>
      <w:r>
        <w:rPr>
          <w:lang w:val="en"/>
        </w:rPr>
        <w:t>In its current application, A* is nowadays used not only for academic and scientific  problems, but also daily for pathfinding issues within games in various different flavors such as the D* dynamic variant.</w:t>
      </w:r>
    </w:p>
    <w:p w:rsidR="005C75E8" w:rsidRDefault="005C75E8" w:rsidP="00153761">
      <w:pPr>
        <w:rPr>
          <w:lang w:val="en"/>
        </w:rPr>
      </w:pPr>
      <w:r>
        <w:rPr>
          <w:lang w:val="en"/>
        </w:rPr>
        <w:t xml:space="preserve">For our </w:t>
      </w:r>
      <w:r w:rsidR="001D2CDA">
        <w:rPr>
          <w:lang w:val="en"/>
        </w:rPr>
        <w:t>speleology problem, A* himself is definitively a prime candidate, for reasons very similar to the ones that also make its special case Dijkstra great option.</w:t>
      </w:r>
    </w:p>
    <w:p w:rsidR="001D2CDA" w:rsidRDefault="001D2CDA" w:rsidP="00153761">
      <w:pPr>
        <w:rPr>
          <w:lang w:val="en"/>
        </w:rPr>
      </w:pPr>
      <w:r>
        <w:rPr>
          <w:lang w:val="en"/>
        </w:rPr>
        <w:t>The graph, or caverns networks, that we are analyzing do not involve more than 20 nodes. In this situation, A* which is often quite faster than the already ideal Dijkstra can find a solution incredibly quickly, without having to restrict our acceptance criteria to something which is not the shortest possible path.</w:t>
      </w:r>
    </w:p>
    <w:p w:rsidR="001D2CDA" w:rsidRDefault="001D2CDA" w:rsidP="00153761">
      <w:pPr>
        <w:rPr>
          <w:lang w:val="en"/>
        </w:rPr>
      </w:pPr>
      <w:r>
        <w:rPr>
          <w:lang w:val="en"/>
        </w:rPr>
        <w:t>Moreover, just like for Dijkstra’s, we do not have any possible issue related to negative paths. As we are currently attempting to find path in a weighted graph with only positive edges (and thus absolutely no negative cycles), A* will also find the optimal path.</w:t>
      </w:r>
    </w:p>
    <w:p w:rsidR="001D2CDA" w:rsidRDefault="001D2CDA">
      <w:pPr>
        <w:spacing w:line="276" w:lineRule="auto"/>
        <w:rPr>
          <w:lang w:val="en"/>
        </w:rPr>
      </w:pPr>
    </w:p>
    <w:p w:rsidR="00FE195E" w:rsidRDefault="00FE195E" w:rsidP="00FE195E">
      <w:pPr>
        <w:pStyle w:val="Heading1"/>
        <w:rPr>
          <w:lang w:val="en"/>
        </w:rPr>
      </w:pPr>
      <w:r>
        <w:rPr>
          <w:lang w:val="en"/>
        </w:rPr>
        <w:t>Bidirectional search with A* and Dijkstra</w:t>
      </w:r>
    </w:p>
    <w:p w:rsidR="00FE195E" w:rsidRDefault="00FE195E">
      <w:pPr>
        <w:spacing w:line="276" w:lineRule="auto"/>
        <w:rPr>
          <w:i/>
          <w:lang w:val="en"/>
        </w:rPr>
      </w:pPr>
      <w:r>
        <w:rPr>
          <w:i/>
          <w:lang w:val="en"/>
        </w:rPr>
        <w:t>As a quick note. The question required to illustrate three different ways to solve the problem. Two have been provided, which are A* and Dijkstra respectively.</w:t>
      </w:r>
    </w:p>
    <w:p w:rsidR="00FE195E" w:rsidRDefault="00FE195E">
      <w:pPr>
        <w:spacing w:line="276" w:lineRule="auto"/>
        <w:rPr>
          <w:i/>
          <w:lang w:val="en"/>
        </w:rPr>
      </w:pPr>
      <w:r>
        <w:rPr>
          <w:i/>
          <w:lang w:val="en"/>
        </w:rPr>
        <w:t>For the third solution, however the choices left are not too many.</w:t>
      </w:r>
    </w:p>
    <w:p w:rsidR="00FE195E" w:rsidRDefault="00FE195E">
      <w:pPr>
        <w:spacing w:line="276" w:lineRule="auto"/>
        <w:rPr>
          <w:i/>
          <w:lang w:val="en"/>
        </w:rPr>
      </w:pPr>
      <w:r>
        <w:rPr>
          <w:i/>
          <w:lang w:val="en"/>
        </w:rPr>
        <w:t>Breadth and Depth first are ok, but they are fairly simple primitive solutions.</w:t>
      </w:r>
      <w:r>
        <w:rPr>
          <w:i/>
          <w:lang w:val="en"/>
        </w:rPr>
        <w:br/>
        <w:t>Bellam-Ford and similar algorithms are not really suited, and the increased complexity is not justified since, dealing with distances, we do not really have reasons to worry about negative edges.</w:t>
      </w:r>
    </w:p>
    <w:p w:rsidR="00FE195E" w:rsidRDefault="00FE195E" w:rsidP="00FE195E">
      <w:pPr>
        <w:spacing w:line="276" w:lineRule="auto"/>
        <w:rPr>
          <w:i/>
          <w:lang w:val="en"/>
        </w:rPr>
      </w:pPr>
      <w:r>
        <w:rPr>
          <w:i/>
          <w:lang w:val="en"/>
        </w:rPr>
        <w:t>Consequently, I have decided to focus on a slightly different method which, instead of replacing the best options (Dijkstra and A*) improves upon them even further. Bidirectional search.</w:t>
      </w:r>
    </w:p>
    <w:p w:rsidR="00FE195E" w:rsidRDefault="00FE195E" w:rsidP="00FE195E">
      <w:pPr>
        <w:pStyle w:val="Heading2"/>
        <w:rPr>
          <w:lang w:val="en"/>
        </w:rPr>
      </w:pPr>
      <w:r>
        <w:rPr>
          <w:lang w:val="en"/>
        </w:rPr>
        <w:t>Overview</w:t>
      </w:r>
    </w:p>
    <w:p w:rsidR="00FE195E" w:rsidRDefault="00FE195E" w:rsidP="00FE195E">
      <w:pPr>
        <w:rPr>
          <w:lang w:val="en"/>
        </w:rPr>
      </w:pPr>
      <w:r>
        <w:rPr>
          <w:lang w:val="en"/>
        </w:rPr>
        <w:t>The main idea behind bidirectional search is rather quite simple. Given a source node and a tar</w:t>
      </w:r>
      <w:r w:rsidR="00A60A88">
        <w:rPr>
          <w:lang w:val="en"/>
        </w:rPr>
        <w:t>get node, instead of calculating the path by starting from the source and moving towards the target, until said node is found, in Bidirectional Search we choose to search in two directions:</w:t>
      </w:r>
    </w:p>
    <w:p w:rsidR="00A60A88" w:rsidRDefault="00A60A88" w:rsidP="00A60A88">
      <w:pPr>
        <w:pStyle w:val="ListParagraph"/>
        <w:numPr>
          <w:ilvl w:val="0"/>
          <w:numId w:val="1"/>
        </w:numPr>
        <w:rPr>
          <w:lang w:val="en"/>
        </w:rPr>
      </w:pPr>
      <w:r>
        <w:rPr>
          <w:lang w:val="en"/>
        </w:rPr>
        <w:t>Moving forward, normally from source to target</w:t>
      </w:r>
    </w:p>
    <w:p w:rsidR="00A60A88" w:rsidRDefault="00A60A88" w:rsidP="00A60A88">
      <w:pPr>
        <w:pStyle w:val="ListParagraph"/>
        <w:numPr>
          <w:ilvl w:val="0"/>
          <w:numId w:val="1"/>
        </w:numPr>
        <w:rPr>
          <w:lang w:val="en"/>
        </w:rPr>
      </w:pPr>
      <w:r>
        <w:rPr>
          <w:lang w:val="en"/>
        </w:rPr>
        <w:t>Moving backward, from the target</w:t>
      </w:r>
    </w:p>
    <w:p w:rsidR="00A60A88" w:rsidRPr="00A60A88" w:rsidRDefault="00A60A88" w:rsidP="00A60A88">
      <w:pPr>
        <w:rPr>
          <w:lang w:val="en"/>
        </w:rPr>
      </w:pPr>
      <w:r>
        <w:rPr>
          <w:lang w:val="en"/>
        </w:rPr>
        <w:t>Intuitively, the search will conclude when a middle point is reached.</w:t>
      </w:r>
    </w:p>
    <w:p w:rsidR="00A60A88" w:rsidRDefault="00A60A88" w:rsidP="00A60A88">
      <w:pPr>
        <w:pStyle w:val="Heading2"/>
        <w:rPr>
          <w:lang w:val="en"/>
        </w:rPr>
      </w:pPr>
      <w:r>
        <w:rPr>
          <w:lang w:val="en"/>
        </w:rPr>
        <w:lastRenderedPageBreak/>
        <w:t>Advantages and Complexity</w:t>
      </w:r>
    </w:p>
    <w:p w:rsidR="00A60A88" w:rsidRDefault="00A60A88" w:rsidP="00FE195E">
      <w:pPr>
        <w:spacing w:line="276" w:lineRule="auto"/>
        <w:rPr>
          <w:lang w:val="en"/>
        </w:rPr>
      </w:pPr>
      <w:r>
        <w:rPr>
          <w:lang w:val="en"/>
        </w:rPr>
        <w:t>Naturally, the main advantage of the bidirectional approach is the speed of the search.</w:t>
      </w:r>
      <w:r>
        <w:rPr>
          <w:lang w:val="en"/>
        </w:rPr>
        <w:br/>
        <w:t>In general, when dealing with a search algorithm the branching factor is the most important point to take in consideration to analyze the complexity: in this situation, generally the overall complexity can be considered as O(b^d), where d is the branching factor and d is the distance.</w:t>
      </w:r>
    </w:p>
    <w:p w:rsidR="00A60A88" w:rsidRDefault="00A60A88" w:rsidP="00A60A88">
      <w:pPr>
        <w:rPr>
          <w:lang w:val="en-GB"/>
        </w:rPr>
      </w:pPr>
      <w:r>
        <w:rPr>
          <w:lang w:val="en-GB"/>
        </w:rPr>
        <w:t>This differen</w:t>
      </w:r>
      <w:r>
        <w:rPr>
          <w:lang w:val="en-GB"/>
        </w:rPr>
        <w:t>ce, which can seems to bring only a small</w:t>
      </w:r>
      <w:r>
        <w:rPr>
          <w:lang w:val="en-GB"/>
        </w:rPr>
        <w:t xml:space="preserve"> improvement does however create a huge performance boost, often cutting down the speed by much more than just half. This is due to the way in which the algorithms expand nodes: cutting down the overall shortest path in two halves, means that the overall radius of research for each is also halved, this will geometrically reduce the volume </w:t>
      </w:r>
      <w:r>
        <w:rPr>
          <w:lang w:val="en-GB"/>
        </w:rPr>
        <w:t>in a very dramatic manner, and consequently the overall list of nodes considered.</w:t>
      </w:r>
    </w:p>
    <w:p w:rsidR="00A60A88" w:rsidRPr="005C75E8" w:rsidRDefault="00A60A88" w:rsidP="00A60A88">
      <w:pPr>
        <w:pStyle w:val="Heading2"/>
        <w:rPr>
          <w:lang w:val="en"/>
        </w:rPr>
      </w:pPr>
      <w:r>
        <w:rPr>
          <w:lang w:val="en"/>
        </w:rPr>
        <w:t>Conclusion</w:t>
      </w:r>
    </w:p>
    <w:p w:rsidR="00A60A88" w:rsidRDefault="00A60A88" w:rsidP="00FE195E">
      <w:pPr>
        <w:spacing w:line="276" w:lineRule="auto"/>
        <w:rPr>
          <w:lang w:val="en"/>
        </w:rPr>
      </w:pPr>
      <w:r>
        <w:rPr>
          <w:lang w:val="en"/>
        </w:rPr>
        <w:t>Concluding, A* and Dijkstra are already the most commonly implemented algorithms and the best option for our specific problem. Given the very low number of vertices and more importantly the lack of</w:t>
      </w:r>
      <w:r w:rsidR="000C13BE">
        <w:rPr>
          <w:lang w:val="en"/>
        </w:rPr>
        <w:t xml:space="preserve"> negative edges, the implementation of different techniques is overall unnecessary and its negative effect on performance is not justified.</w:t>
      </w:r>
      <w:r>
        <w:rPr>
          <w:lang w:val="en"/>
        </w:rPr>
        <w:t xml:space="preserve"> </w:t>
      </w:r>
      <w:r w:rsidR="000C13BE">
        <w:rPr>
          <w:lang w:val="en"/>
        </w:rPr>
        <w:t>On the other hand, however, improving over the best, is always welcome. For this reason, if we can more than halve the amount of computation necessary to obtain the best path, the result can only improve.</w:t>
      </w:r>
    </w:p>
    <w:p w:rsidR="000C13BE" w:rsidRPr="00A60A88" w:rsidRDefault="000C13BE" w:rsidP="00FE195E">
      <w:pPr>
        <w:spacing w:line="276" w:lineRule="auto"/>
        <w:rPr>
          <w:lang w:val="en"/>
        </w:rPr>
      </w:pPr>
      <w:r>
        <w:rPr>
          <w:lang w:val="en"/>
        </w:rPr>
        <w:t>In order to achieve this result, and further push our solution, bidirectional search is simply the best method to approach the problem.</w:t>
      </w:r>
    </w:p>
    <w:p w:rsidR="00FE195E" w:rsidRPr="00FE195E" w:rsidRDefault="00FE195E">
      <w:pPr>
        <w:spacing w:line="276" w:lineRule="auto"/>
        <w:rPr>
          <w:i/>
          <w:lang w:val="en"/>
        </w:rPr>
      </w:pPr>
    </w:p>
    <w:p w:rsidR="00610522" w:rsidRDefault="00610522" w:rsidP="00610522">
      <w:pPr>
        <w:pStyle w:val="Subtitle"/>
      </w:pPr>
      <w:r>
        <w:t>Part2: Pseudocode</w:t>
      </w:r>
      <w:r w:rsidR="00EA3E6E">
        <w:t xml:space="preserve"> – bidirectional dikstra</w:t>
      </w:r>
    </w:p>
    <w:p w:rsidR="00610522" w:rsidRDefault="00610522" w:rsidP="00610522">
      <w:pPr>
        <w:pStyle w:val="NoSpacing"/>
        <w:jc w:val="both"/>
        <w:rPr>
          <w:i/>
          <w:lang w:val="en-GB"/>
        </w:rPr>
      </w:pPr>
      <w:r>
        <w:rPr>
          <w:i/>
          <w:lang w:val="en-GB"/>
        </w:rPr>
        <w:t>In order to solve the problem, I have decided to implement a Dijkstra’</w:t>
      </w:r>
      <w:r w:rsidR="00F01B79">
        <w:rPr>
          <w:i/>
          <w:lang w:val="en-GB"/>
        </w:rPr>
        <w:t>s Algorithm bi-bidirectionally, searching from the source and from the target.</w:t>
      </w:r>
    </w:p>
    <w:p w:rsidR="00F01B79" w:rsidRDefault="00F01B79" w:rsidP="00610522">
      <w:pPr>
        <w:pStyle w:val="NoSpacing"/>
        <w:jc w:val="both"/>
        <w:rPr>
          <w:i/>
          <w:lang w:val="en-GB"/>
        </w:rPr>
      </w:pPr>
      <w:r>
        <w:rPr>
          <w:i/>
          <w:lang w:val="en-GB"/>
        </w:rPr>
        <w:t>The chosen search method is implemented with Python3, and relies on a few different libraries in order to provide a GUI and plotting functionality.</w:t>
      </w:r>
    </w:p>
    <w:p w:rsidR="00F01B79" w:rsidRDefault="00F01B79" w:rsidP="00610522">
      <w:pPr>
        <w:pStyle w:val="NoSpacing"/>
        <w:jc w:val="both"/>
        <w:rPr>
          <w:i/>
          <w:lang w:val="en-GB"/>
        </w:rPr>
      </w:pPr>
    </w:p>
    <w:p w:rsidR="00F01B79" w:rsidRDefault="00F01B79" w:rsidP="00610522">
      <w:pPr>
        <w:pStyle w:val="NoSpacing"/>
        <w:jc w:val="both"/>
        <w:rPr>
          <w:i/>
          <w:lang w:val="en-GB"/>
        </w:rPr>
      </w:pPr>
      <w:r>
        <w:rPr>
          <w:i/>
          <w:lang w:val="en-GB"/>
        </w:rPr>
        <w:t>In this part, I will provide the pseudocode for the language agnostic part of the program which are of interest for the coursework. And in other words, the implementation of bidirectional Dijkstra that allows stepping.</w:t>
      </w:r>
      <w:r>
        <w:rPr>
          <w:i/>
          <w:lang w:val="en-GB"/>
        </w:rPr>
        <w:br/>
        <w:t>More Software Engineering related information regarding the implementation or technologies will be found in part3.</w:t>
      </w:r>
    </w:p>
    <w:p w:rsidR="00F01B79" w:rsidRDefault="00F01B79" w:rsidP="00F01B79">
      <w:pPr>
        <w:pStyle w:val="Heading2"/>
        <w:rPr>
          <w:lang w:val="en-GB"/>
        </w:rPr>
      </w:pPr>
      <w:r>
        <w:rPr>
          <w:lang w:val="en-GB"/>
        </w:rPr>
        <w:t>Overview and general information</w:t>
      </w:r>
    </w:p>
    <w:p w:rsidR="00F01B79" w:rsidRDefault="00F01B79" w:rsidP="00F01B79">
      <w:pPr>
        <w:rPr>
          <w:lang w:val="en-GB"/>
        </w:rPr>
      </w:pPr>
      <w:r>
        <w:rPr>
          <w:lang w:val="en-GB"/>
        </w:rPr>
        <w:t>Before providing the pseudocode, I felt like providing some information regarding the implementation of the search that might make things a bit more understandable.</w:t>
      </w:r>
    </w:p>
    <w:p w:rsidR="00F01B79" w:rsidRDefault="00F01B79" w:rsidP="00F01B79">
      <w:pPr>
        <w:rPr>
          <w:lang w:val="en-GB"/>
        </w:rPr>
      </w:pPr>
      <w:r>
        <w:rPr>
          <w:lang w:val="en-GB"/>
        </w:rPr>
        <w:t>In my design, the GUI program is meant to take in different algorithm and allow the user to switch between them comfortably. In order to achieve this kind of design, and allow the user to step through the execution of the algorithm some choices have been made:</w:t>
      </w:r>
    </w:p>
    <w:p w:rsidR="00F01B79" w:rsidRDefault="00F01B79" w:rsidP="00F01B79">
      <w:pPr>
        <w:pStyle w:val="ListParagraph"/>
        <w:numPr>
          <w:ilvl w:val="0"/>
          <w:numId w:val="1"/>
        </w:numPr>
        <w:rPr>
          <w:lang w:val="en-GB"/>
        </w:rPr>
      </w:pPr>
      <w:r>
        <w:rPr>
          <w:lang w:val="en-GB"/>
        </w:rPr>
        <w:lastRenderedPageBreak/>
        <w:t>The solving function of the algorithm is “wrapped” into a class, the class keeps the state at each iteration of the search. This allows a very clean implementation of an Undo/Redo stuck without “contaminating the code” responsible for solving the problem.</w:t>
      </w:r>
    </w:p>
    <w:p w:rsidR="00F01B79" w:rsidRDefault="00F01B79" w:rsidP="00F01B79">
      <w:pPr>
        <w:pStyle w:val="ListParagraph"/>
        <w:numPr>
          <w:ilvl w:val="0"/>
          <w:numId w:val="1"/>
        </w:numPr>
        <w:rPr>
          <w:lang w:val="en-GB"/>
        </w:rPr>
      </w:pPr>
      <w:r>
        <w:rPr>
          <w:lang w:val="en-GB"/>
        </w:rPr>
        <w:t>The algorithm function, along with its wrapping class makes use of two functions: a logger, and a renderer. Th</w:t>
      </w:r>
      <w:r w:rsidR="008F61CB">
        <w:rPr>
          <w:lang w:val="en-GB"/>
        </w:rPr>
        <w:t xml:space="preserve">is two </w:t>
      </w:r>
      <w:r>
        <w:rPr>
          <w:lang w:val="en-GB"/>
        </w:rPr>
        <w:t>simple arguments and are separate from the general shortest-path logic.</w:t>
      </w:r>
    </w:p>
    <w:p w:rsidR="00F01B79" w:rsidRPr="00F01B79" w:rsidRDefault="008F61CB" w:rsidP="00F01B79">
      <w:pPr>
        <w:rPr>
          <w:lang w:val="en-GB"/>
        </w:rPr>
      </w:pPr>
      <w:r>
        <w:rPr>
          <w:lang w:val="en-GB"/>
        </w:rPr>
        <w:t>The pseudocode will therefore focus on providing information on how the program parses the data, and uses it to solve the graph rather than trying to provide software engineering information the actual Python3 implementation.</w:t>
      </w:r>
    </w:p>
    <w:p w:rsidR="00EA3E6E" w:rsidRDefault="00EA3E6E" w:rsidP="00EA3E6E">
      <w:pPr>
        <w:pStyle w:val="Heading2"/>
        <w:rPr>
          <w:lang w:val="en-GB"/>
        </w:rPr>
      </w:pPr>
      <w:r>
        <w:rPr>
          <w:lang w:val="en-GB"/>
        </w:rPr>
        <w:t>Choice of algorithm</w:t>
      </w:r>
    </w:p>
    <w:p w:rsidR="00A94EE1" w:rsidRDefault="00EA3E6E" w:rsidP="00A94EE1">
      <w:pPr>
        <w:rPr>
          <w:lang w:val="en-GB"/>
        </w:rPr>
      </w:pPr>
      <w:r>
        <w:rPr>
          <w:lang w:val="en-GB"/>
        </w:rPr>
        <w:t>As mentioned in Part 1 of this report, one of the best choices for solving the problem along with A* is the Dijkstra’s algorithm. In order to achieve the best result however, Dijkstra’s like many other pathfinding algorithms can be run bidirectionally, alternating between searching for the shortest path:</w:t>
      </w:r>
    </w:p>
    <w:p w:rsidR="00EA3E6E" w:rsidRDefault="00EA3E6E" w:rsidP="00EA3E6E">
      <w:pPr>
        <w:pStyle w:val="ListParagraph"/>
        <w:numPr>
          <w:ilvl w:val="0"/>
          <w:numId w:val="1"/>
        </w:numPr>
        <w:rPr>
          <w:lang w:val="en-GB"/>
        </w:rPr>
      </w:pPr>
      <w:r>
        <w:rPr>
          <w:lang w:val="en-GB"/>
        </w:rPr>
        <w:t>Forward: starting from the source, and towards the target</w:t>
      </w:r>
    </w:p>
    <w:p w:rsidR="00EA3E6E" w:rsidRDefault="00EA3E6E" w:rsidP="00EA3E6E">
      <w:pPr>
        <w:pStyle w:val="ListParagraph"/>
        <w:numPr>
          <w:ilvl w:val="0"/>
          <w:numId w:val="1"/>
        </w:numPr>
        <w:rPr>
          <w:lang w:val="en-GB"/>
        </w:rPr>
      </w:pPr>
      <w:r>
        <w:rPr>
          <w:lang w:val="en-GB"/>
        </w:rPr>
        <w:t>Backward: starting from the target, and towards the source, however always considering nodes that can directed from towards the goal</w:t>
      </w:r>
    </w:p>
    <w:p w:rsidR="008F61CB" w:rsidRDefault="008F61CB" w:rsidP="008F61CB">
      <w:pPr>
        <w:pStyle w:val="Heading2"/>
        <w:rPr>
          <w:lang w:val="en-GB"/>
        </w:rPr>
      </w:pPr>
      <w:r>
        <w:rPr>
          <w:lang w:val="en-GB"/>
        </w:rPr>
        <w:t xml:space="preserve">Bidirectional Dijkstra, </w:t>
      </w:r>
      <w:r w:rsidR="00482700">
        <w:rPr>
          <w:lang w:val="en-GB"/>
        </w:rPr>
        <w:t>initialization</w:t>
      </w:r>
    </w:p>
    <w:p w:rsidR="00A94EE1" w:rsidRPr="00A94EE1" w:rsidRDefault="00A94EE1" w:rsidP="00A94EE1">
      <w:pPr>
        <w:rPr>
          <w:lang w:val="en-GB"/>
        </w:rPr>
      </w:pPr>
    </w:p>
    <w:p w:rsidR="00482700" w:rsidRPr="00482700" w:rsidRDefault="00482700" w:rsidP="004827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482700">
        <w:rPr>
          <w:rFonts w:ascii="Courier New" w:eastAsia="Times New Roman" w:hAnsi="Courier New" w:cs="Courier New"/>
          <w:color w:val="A9B7C6"/>
          <w:sz w:val="18"/>
          <w:szCs w:val="18"/>
          <w:lang w:val="en-GB" w:eastAsia="en-GB"/>
        </w:rPr>
        <w:t>class Dijkstra extends Algorithm{</w:t>
      </w:r>
      <w:r w:rsidRPr="00482700">
        <w:rPr>
          <w:rFonts w:ascii="Courier New" w:eastAsia="Times New Roman" w:hAnsi="Courier New" w:cs="Courier New"/>
          <w:color w:val="A9B7C6"/>
          <w:sz w:val="18"/>
          <w:szCs w:val="18"/>
          <w:lang w:val="en-GB" w:eastAsia="en-GB"/>
        </w:rPr>
        <w:br/>
        <w:t xml:space="preserve">    constructor(graph, source, target, logger, renderer){</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Initializes the parameters necessary for the algorithm to run</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dictionary of distances</w:t>
      </w:r>
      <w:r w:rsidRPr="00482700">
        <w:rPr>
          <w:rFonts w:ascii="Courier New" w:eastAsia="Times New Roman" w:hAnsi="Courier New" w:cs="Courier New"/>
          <w:color w:val="A9B7C6"/>
          <w:sz w:val="18"/>
          <w:szCs w:val="18"/>
          <w:lang w:val="en-GB" w:eastAsia="en-GB"/>
        </w:rPr>
        <w:br/>
        <w:t xml:space="preserve">        distances = {</w:t>
      </w:r>
      <w:r w:rsidRPr="00482700">
        <w:rPr>
          <w:rFonts w:ascii="Courier New" w:eastAsia="Times New Roman" w:hAnsi="Courier New" w:cs="Courier New"/>
          <w:color w:val="A9B7C6"/>
          <w:sz w:val="18"/>
          <w:szCs w:val="18"/>
          <w:lang w:val="en-GB" w:eastAsia="en-GB"/>
        </w:rPr>
        <w:br/>
        <w:t xml:space="preserve">            forward: {},</w:t>
      </w:r>
      <w:r w:rsidRPr="00482700">
        <w:rPr>
          <w:rFonts w:ascii="Courier New" w:eastAsia="Times New Roman" w:hAnsi="Courier New" w:cs="Courier New"/>
          <w:color w:val="A9B7C6"/>
          <w:sz w:val="18"/>
          <w:szCs w:val="18"/>
          <w:lang w:val="en-GB" w:eastAsia="en-GB"/>
        </w:rPr>
        <w:br/>
        <w:t xml:space="preserve">            backward: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dictionary of distances</w:t>
      </w:r>
      <w:r w:rsidRPr="00482700">
        <w:rPr>
          <w:rFonts w:ascii="Courier New" w:eastAsia="Times New Roman" w:hAnsi="Courier New" w:cs="Courier New"/>
          <w:color w:val="A9B7C6"/>
          <w:sz w:val="18"/>
          <w:szCs w:val="18"/>
          <w:lang w:val="en-GB" w:eastAsia="en-GB"/>
        </w:rPr>
        <w:br/>
        <w:t xml:space="preserve">        paths = {</w:t>
      </w:r>
      <w:r w:rsidRPr="00482700">
        <w:rPr>
          <w:rFonts w:ascii="Courier New" w:eastAsia="Times New Roman" w:hAnsi="Courier New" w:cs="Courier New"/>
          <w:color w:val="A9B7C6"/>
          <w:sz w:val="18"/>
          <w:szCs w:val="18"/>
          <w:lang w:val="en-GB" w:eastAsia="en-GB"/>
        </w:rPr>
        <w:br/>
        <w:t xml:space="preserve">            forward: {},</w:t>
      </w:r>
      <w:r w:rsidRPr="00482700">
        <w:rPr>
          <w:rFonts w:ascii="Courier New" w:eastAsia="Times New Roman" w:hAnsi="Courier New" w:cs="Courier New"/>
          <w:color w:val="A9B7C6"/>
          <w:sz w:val="18"/>
          <w:szCs w:val="18"/>
          <w:lang w:val="en-GB" w:eastAsia="en-GB"/>
        </w:rPr>
        <w:br/>
        <w:t xml:space="preserve">            backward: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heap of (distance, node) tuples for extracting next node to expand</w:t>
      </w:r>
      <w:r w:rsidRPr="00482700">
        <w:rPr>
          <w:rFonts w:ascii="Courier New" w:eastAsia="Times New Roman" w:hAnsi="Courier New" w:cs="Courier New"/>
          <w:color w:val="A9B7C6"/>
          <w:sz w:val="18"/>
          <w:szCs w:val="18"/>
          <w:lang w:val="en-GB" w:eastAsia="en-GB"/>
        </w:rPr>
        <w:br/>
        <w:t xml:space="preserve">        // inits with nodes to visit</w:t>
      </w:r>
      <w:r w:rsidRPr="00482700">
        <w:rPr>
          <w:rFonts w:ascii="Courier New" w:eastAsia="Times New Roman" w:hAnsi="Courier New" w:cs="Courier New"/>
          <w:color w:val="A9B7C6"/>
          <w:sz w:val="18"/>
          <w:szCs w:val="18"/>
          <w:lang w:val="en-GB" w:eastAsia="en-GB"/>
        </w:rPr>
        <w:br/>
        <w:t xml:space="preserve">        fringe = {</w:t>
      </w:r>
      <w:r w:rsidRPr="00482700">
        <w:rPr>
          <w:rFonts w:ascii="Courier New" w:eastAsia="Times New Roman" w:hAnsi="Courier New" w:cs="Courier New"/>
          <w:color w:val="A9B7C6"/>
          <w:sz w:val="18"/>
          <w:szCs w:val="18"/>
          <w:lang w:val="en-GB" w:eastAsia="en-GB"/>
        </w:rPr>
        <w:br/>
        <w:t xml:space="preserve">            forward: [ //to visit from source],</w:t>
      </w:r>
      <w:r w:rsidRPr="00482700">
        <w:rPr>
          <w:rFonts w:ascii="Courier New" w:eastAsia="Times New Roman" w:hAnsi="Courier New" w:cs="Courier New"/>
          <w:color w:val="A9B7C6"/>
          <w:sz w:val="18"/>
          <w:szCs w:val="18"/>
          <w:lang w:val="en-GB" w:eastAsia="en-GB"/>
        </w:rPr>
        <w:br/>
        <w:t xml:space="preserve">            backward: [ //to visit from destination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nodes who have already been seen and investigated</w:t>
      </w:r>
      <w:r w:rsidRPr="00482700">
        <w:rPr>
          <w:rFonts w:ascii="Courier New" w:eastAsia="Times New Roman" w:hAnsi="Courier New" w:cs="Courier New"/>
          <w:color w:val="A9B7C6"/>
          <w:sz w:val="18"/>
          <w:szCs w:val="18"/>
          <w:lang w:val="en-GB" w:eastAsia="en-GB"/>
        </w:rPr>
        <w:br/>
        <w:t xml:space="preserve">        visited = {</w:t>
      </w:r>
      <w:r w:rsidRPr="00482700">
        <w:rPr>
          <w:rFonts w:ascii="Courier New" w:eastAsia="Times New Roman" w:hAnsi="Courier New" w:cs="Courier New"/>
          <w:color w:val="A9B7C6"/>
          <w:sz w:val="18"/>
          <w:szCs w:val="18"/>
          <w:lang w:val="en-GB" w:eastAsia="en-GB"/>
        </w:rPr>
        <w:br/>
        <w:t xml:space="preserve">            forward: {source: 0},</w:t>
      </w:r>
      <w:r w:rsidRPr="00482700">
        <w:rPr>
          <w:rFonts w:ascii="Courier New" w:eastAsia="Times New Roman" w:hAnsi="Courier New" w:cs="Courier New"/>
          <w:color w:val="A9B7C6"/>
          <w:sz w:val="18"/>
          <w:szCs w:val="18"/>
          <w:lang w:val="en-GB" w:eastAsia="en-GB"/>
        </w:rPr>
        <w:br/>
        <w:t xml:space="preserve">            backward: {target: 0},</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br/>
        <w:t xml:space="preserve">        // holds the information the results</w:t>
      </w:r>
      <w:r w:rsidRPr="00482700">
        <w:rPr>
          <w:rFonts w:ascii="Courier New" w:eastAsia="Times New Roman" w:hAnsi="Courier New" w:cs="Courier New"/>
          <w:color w:val="A9B7C6"/>
          <w:sz w:val="18"/>
          <w:szCs w:val="18"/>
          <w:lang w:val="en-GB" w:eastAsia="en-GB"/>
        </w:rPr>
        <w:br/>
        <w:t xml:space="preserve">        // and necessary for the algorithm to run</w:t>
      </w:r>
      <w:r w:rsidRPr="00482700">
        <w:rPr>
          <w:rFonts w:ascii="Courier New" w:eastAsia="Times New Roman" w:hAnsi="Courier New" w:cs="Courier New"/>
          <w:color w:val="A9B7C6"/>
          <w:sz w:val="18"/>
          <w:szCs w:val="18"/>
          <w:lang w:val="en-GB" w:eastAsia="en-GB"/>
        </w:rPr>
        <w:br/>
        <w:t xml:space="preserve">        finalPath = []</w:t>
      </w:r>
      <w:r w:rsidRPr="00482700">
        <w:rPr>
          <w:rFonts w:ascii="Courier New" w:eastAsia="Times New Roman" w:hAnsi="Courier New" w:cs="Courier New"/>
          <w:color w:val="A9B7C6"/>
          <w:sz w:val="18"/>
          <w:szCs w:val="18"/>
          <w:lang w:val="en-GB" w:eastAsia="en-GB"/>
        </w:rPr>
        <w:br/>
        <w:t xml:space="preserve">        directionNum = 'backwards'</w:t>
      </w:r>
      <w:r w:rsidRPr="00482700">
        <w:rPr>
          <w:rFonts w:ascii="Courier New" w:eastAsia="Times New Roman" w:hAnsi="Courier New" w:cs="Courier New"/>
          <w:color w:val="A9B7C6"/>
          <w:sz w:val="18"/>
          <w:szCs w:val="18"/>
          <w:lang w:val="en-GB" w:eastAsia="en-GB"/>
        </w:rPr>
        <w:br/>
        <w:t xml:space="preserve">        finalDist = 0</w:t>
      </w:r>
      <w:r w:rsidRPr="00482700">
        <w:rPr>
          <w:rFonts w:ascii="Courier New" w:eastAsia="Times New Roman" w:hAnsi="Courier New" w:cs="Courier New"/>
          <w:color w:val="A9B7C6"/>
          <w:sz w:val="18"/>
          <w:szCs w:val="18"/>
          <w:lang w:val="en-GB" w:eastAsia="en-GB"/>
        </w:rPr>
        <w:br/>
      </w:r>
      <w:r w:rsidRPr="00482700">
        <w:rPr>
          <w:rFonts w:ascii="Courier New" w:eastAsia="Times New Roman" w:hAnsi="Courier New" w:cs="Courier New"/>
          <w:color w:val="A9B7C6"/>
          <w:sz w:val="18"/>
          <w:szCs w:val="18"/>
          <w:lang w:val="en-GB" w:eastAsia="en-GB"/>
        </w:rPr>
        <w:lastRenderedPageBreak/>
        <w:t xml:space="preserve">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 xml:space="preserve">    bidirectionalDijkstra(stepping == False){</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 xml:space="preserve">    }</w:t>
      </w:r>
      <w:r w:rsidRPr="00482700">
        <w:rPr>
          <w:rFonts w:ascii="Courier New" w:eastAsia="Times New Roman" w:hAnsi="Courier New" w:cs="Courier New"/>
          <w:color w:val="A9B7C6"/>
          <w:sz w:val="18"/>
          <w:szCs w:val="18"/>
          <w:lang w:val="en-GB" w:eastAsia="en-GB"/>
        </w:rPr>
        <w:br/>
        <w:t>}</w:t>
      </w:r>
    </w:p>
    <w:p w:rsidR="00482700" w:rsidRDefault="00482700" w:rsidP="00482700">
      <w:pPr>
        <w:rPr>
          <w:lang w:val="en-GB"/>
        </w:rPr>
      </w:pPr>
    </w:p>
    <w:p w:rsidR="00482700" w:rsidRDefault="00482700" w:rsidP="00482700">
      <w:pPr>
        <w:rPr>
          <w:lang w:val="en-GB"/>
        </w:rPr>
      </w:pPr>
      <w:r>
        <w:rPr>
          <w:lang w:val="en-GB"/>
        </w:rPr>
        <w:t>The state of the class is initialized when the constructor is called. All the dictionaries holding the information necessary for the algorithm are parameters of the class. The solving function, is only concerned with the stepping, it will use the class arguments regardless.</w:t>
      </w:r>
    </w:p>
    <w:p w:rsidR="00A94EE1" w:rsidRDefault="00A94EE1" w:rsidP="00A94EE1">
      <w:pPr>
        <w:pStyle w:val="Heading2"/>
        <w:rPr>
          <w:lang w:val="en-GB"/>
        </w:rPr>
      </w:pPr>
      <w:r>
        <w:rPr>
          <w:lang w:val="en-GB"/>
        </w:rPr>
        <w:t>Bidirectional Dijkstra, solving function</w:t>
      </w:r>
    </w:p>
    <w:p w:rsidR="00A94EE1" w:rsidRDefault="00A94EE1" w:rsidP="00A94EE1">
      <w:pPr>
        <w:rPr>
          <w:lang w:val="en-GB"/>
        </w:rPr>
      </w:pPr>
    </w:p>
    <w:p w:rsidR="00A94EE1" w:rsidRDefault="00A94EE1" w:rsidP="00A94EE1">
      <w:pPr>
        <w:rPr>
          <w:lang w:val="en-GB"/>
        </w:rPr>
      </w:pPr>
      <w:r>
        <w:rPr>
          <w:lang w:val="en-GB"/>
        </w:rPr>
        <w:t>As mentioned before, to keep the pseudocode clear the logging logic is omitted. The algorithm, does however allow the user to call the logger at any point during the solving of the algorithm to provide information on the resolution.</w:t>
      </w:r>
      <w:r>
        <w:rPr>
          <w:lang w:val="en-GB"/>
        </w:rPr>
        <w:br/>
        <w:t>The rendering is also called only once, when the solving is complete. The outside wrapper takes care of further calls to update the view when stepping.</w:t>
      </w:r>
    </w:p>
    <w:p w:rsidR="00A94EE1" w:rsidRDefault="00A94EE1" w:rsidP="00A94EE1">
      <w:pPr>
        <w:rPr>
          <w:lang w:val="en-GB"/>
        </w:rPr>
      </w:pPr>
    </w:p>
    <w:p w:rsidR="008B7FDE" w:rsidRPr="008B7FDE" w:rsidRDefault="008B7FDE" w:rsidP="008B7F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8B7FDE">
        <w:rPr>
          <w:rFonts w:ascii="Courier New" w:eastAsia="Times New Roman" w:hAnsi="Courier New" w:cs="Courier New"/>
          <w:color w:val="A9B7C6"/>
          <w:sz w:val="18"/>
          <w:szCs w:val="18"/>
          <w:lang w:val="en-GB" w:eastAsia="en-GB"/>
        </w:rPr>
        <w:t>bidirectionalDijkstra(stepping == False):</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if source and destination match, we already have the shortest path</w:t>
      </w:r>
      <w:r w:rsidRPr="008B7FDE">
        <w:rPr>
          <w:rFonts w:ascii="Courier New" w:eastAsia="Times New Roman" w:hAnsi="Courier New" w:cs="Courier New"/>
          <w:color w:val="A9B7C6"/>
          <w:sz w:val="18"/>
          <w:szCs w:val="18"/>
          <w:lang w:val="en-GB" w:eastAsia="en-GB"/>
        </w:rPr>
        <w:br/>
        <w:t xml:space="preserve">    if source == target:</w:t>
      </w:r>
      <w:r w:rsidRPr="008B7FDE">
        <w:rPr>
          <w:rFonts w:ascii="Courier New" w:eastAsia="Times New Roman" w:hAnsi="Courier New" w:cs="Courier New"/>
          <w:color w:val="A9B7C6"/>
          <w:sz w:val="18"/>
          <w:szCs w:val="18"/>
          <w:lang w:val="en-GB" w:eastAsia="en-GB"/>
        </w:rPr>
        <w:br/>
        <w:t xml:space="preserve">        return distance and path</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while fringe[forward] and fringe[backward] are not empty:</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reverses the lookup direction at each iteration</w:t>
      </w:r>
      <w:r w:rsidRPr="008B7FDE">
        <w:rPr>
          <w:rFonts w:ascii="Courier New" w:eastAsia="Times New Roman" w:hAnsi="Courier New" w:cs="Courier New"/>
          <w:color w:val="A9B7C6"/>
          <w:sz w:val="18"/>
          <w:szCs w:val="18"/>
          <w:lang w:val="en-GB" w:eastAsia="en-GB"/>
        </w:rPr>
        <w:br/>
        <w:t xml:space="preserve">        lookupDirection = inverse(lookupDirection)</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distance, v = getNextNode(fringe[lookupDirection])</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if distances[lookupDirection] contains v</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update the distance to v</w:t>
      </w:r>
      <w:r w:rsidRPr="008B7FDE">
        <w:rPr>
          <w:rFonts w:ascii="Courier New" w:eastAsia="Times New Roman" w:hAnsi="Courier New" w:cs="Courier New"/>
          <w:color w:val="A9B7C6"/>
          <w:sz w:val="18"/>
          <w:szCs w:val="18"/>
          <w:lang w:val="en-GB" w:eastAsia="en-GB"/>
        </w:rPr>
        <w:br/>
        <w:t xml:space="preserve">        distance[lookupDirection][v] = distance</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if we have already visited the node bidirectionally, we are done</w:t>
      </w:r>
      <w:r w:rsidRPr="008B7FDE">
        <w:rPr>
          <w:rFonts w:ascii="Courier New" w:eastAsia="Times New Roman" w:hAnsi="Courier New" w:cs="Courier New"/>
          <w:color w:val="A9B7C6"/>
          <w:sz w:val="18"/>
          <w:szCs w:val="18"/>
          <w:lang w:val="en-GB" w:eastAsia="en-GB"/>
        </w:rPr>
        <w:br/>
        <w:t xml:space="preserve">        if distances[inverse(lookupDirection)]:</w:t>
      </w:r>
      <w:r w:rsidRPr="008B7FDE">
        <w:rPr>
          <w:rFonts w:ascii="Courier New" w:eastAsia="Times New Roman" w:hAnsi="Courier New" w:cs="Courier New"/>
          <w:color w:val="A9B7C6"/>
          <w:sz w:val="18"/>
          <w:szCs w:val="18"/>
          <w:lang w:val="en-GB" w:eastAsia="en-GB"/>
        </w:rPr>
        <w:br/>
        <w:t xml:space="preserve">            if not stepping:</w:t>
      </w:r>
      <w:r w:rsidRPr="008B7FDE">
        <w:rPr>
          <w:rFonts w:ascii="Courier New" w:eastAsia="Times New Roman" w:hAnsi="Courier New" w:cs="Courier New"/>
          <w:color w:val="A9B7C6"/>
          <w:sz w:val="18"/>
          <w:szCs w:val="18"/>
          <w:lang w:val="en-GB" w:eastAsia="en-GB"/>
        </w:rPr>
        <w:br/>
        <w:t xml:space="preserve">                renderResults()</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for w in getNeighbours(v):</w:t>
      </w:r>
      <w:r w:rsidRPr="008B7FDE">
        <w:rPr>
          <w:rFonts w:ascii="Courier New" w:eastAsia="Times New Roman" w:hAnsi="Courier New" w:cs="Courier New"/>
          <w:color w:val="A9B7C6"/>
          <w:sz w:val="18"/>
          <w:szCs w:val="18"/>
          <w:lang w:val="en-GB" w:eastAsia="en-GB"/>
        </w:rPr>
        <w:br/>
        <w:t xml:space="preserve">            // regardless of the lookup direction, we always want to go from source ---&gt; target,</w:t>
      </w:r>
      <w:r w:rsidRPr="008B7FDE">
        <w:rPr>
          <w:rFonts w:ascii="Courier New" w:eastAsia="Times New Roman" w:hAnsi="Courier New" w:cs="Courier New"/>
          <w:color w:val="A9B7C6"/>
          <w:sz w:val="18"/>
          <w:szCs w:val="18"/>
          <w:lang w:val="en-GB" w:eastAsia="en-GB"/>
        </w:rPr>
        <w:br/>
        <w:t xml:space="preserve">            // in a directed graph, target --&gt; source nodes only nodes, are not considered</w:t>
      </w:r>
      <w:r w:rsidRPr="008B7FDE">
        <w:rPr>
          <w:rFonts w:ascii="Courier New" w:eastAsia="Times New Roman" w:hAnsi="Courier New" w:cs="Courier New"/>
          <w:color w:val="A9B7C6"/>
          <w:sz w:val="18"/>
          <w:szCs w:val="18"/>
          <w:lang w:val="en-GB" w:eastAsia="en-GB"/>
        </w:rPr>
        <w:br/>
        <w:t xml:space="preserve">            if lookupDirection is forward:</w:t>
      </w:r>
      <w:r w:rsidRPr="008B7FDE">
        <w:rPr>
          <w:rFonts w:ascii="Courier New" w:eastAsia="Times New Roman" w:hAnsi="Courier New" w:cs="Courier New"/>
          <w:color w:val="A9B7C6"/>
          <w:sz w:val="18"/>
          <w:szCs w:val="18"/>
          <w:lang w:val="en-GB" w:eastAsia="en-GB"/>
        </w:rPr>
        <w:br/>
        <w:t xml:space="preserve">                minWeight = getWeightOf(v,w)</w:t>
      </w:r>
      <w:r w:rsidRPr="008B7FDE">
        <w:rPr>
          <w:rFonts w:ascii="Courier New" w:eastAsia="Times New Roman" w:hAnsi="Courier New" w:cs="Courier New"/>
          <w:color w:val="A9B7C6"/>
          <w:sz w:val="18"/>
          <w:szCs w:val="18"/>
          <w:lang w:val="en-GB" w:eastAsia="en-GB"/>
        </w:rPr>
        <w:br/>
        <w:t xml:space="preserve">            else:</w:t>
      </w:r>
      <w:r w:rsidRPr="008B7FDE">
        <w:rPr>
          <w:rFonts w:ascii="Courier New" w:eastAsia="Times New Roman" w:hAnsi="Courier New" w:cs="Courier New"/>
          <w:color w:val="A9B7C6"/>
          <w:sz w:val="18"/>
          <w:szCs w:val="18"/>
          <w:lang w:val="en-GB" w:eastAsia="en-GB"/>
        </w:rPr>
        <w:br/>
        <w:t xml:space="preserve">                minWeight = getWeightOf(w,v)</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vwLength = distances[lookupDirection][v] + minWeight</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br/>
        <w:t xml:space="preserve">        // catches the exception caused by potential negative paths</w:t>
      </w:r>
      <w:r w:rsidRPr="008B7FDE">
        <w:rPr>
          <w:rFonts w:ascii="Courier New" w:eastAsia="Times New Roman" w:hAnsi="Courier New" w:cs="Courier New"/>
          <w:color w:val="A9B7C6"/>
          <w:sz w:val="18"/>
          <w:szCs w:val="18"/>
          <w:lang w:val="en-GB" w:eastAsia="en-GB"/>
        </w:rPr>
        <w:br/>
        <w:t xml:space="preserve">        // this is visible if minWeight is negative</w:t>
      </w:r>
      <w:r w:rsidRPr="008B7FDE">
        <w:rPr>
          <w:rFonts w:ascii="Courier New" w:eastAsia="Times New Roman" w:hAnsi="Courier New" w:cs="Courier New"/>
          <w:color w:val="A9B7C6"/>
          <w:sz w:val="18"/>
          <w:szCs w:val="18"/>
          <w:lang w:val="en-GB" w:eastAsia="en-GB"/>
        </w:rPr>
        <w:br/>
        <w:t xml:space="preserve">        if vwLength &lt; distances[lookupDirection][v]:</w:t>
      </w:r>
      <w:r w:rsidRPr="008B7FDE">
        <w:rPr>
          <w:rFonts w:ascii="Courier New" w:eastAsia="Times New Roman" w:hAnsi="Courier New" w:cs="Courier New"/>
          <w:color w:val="A9B7C6"/>
          <w:sz w:val="18"/>
          <w:szCs w:val="18"/>
          <w:lang w:val="en-GB" w:eastAsia="en-GB"/>
        </w:rPr>
        <w:br/>
      </w:r>
      <w:r w:rsidRPr="008B7FDE">
        <w:rPr>
          <w:rFonts w:ascii="Courier New" w:eastAsia="Times New Roman" w:hAnsi="Courier New" w:cs="Courier New"/>
          <w:color w:val="A9B7C6"/>
          <w:sz w:val="18"/>
          <w:szCs w:val="18"/>
          <w:lang w:val="en-GB" w:eastAsia="en-GB"/>
        </w:rPr>
        <w:lastRenderedPageBreak/>
        <w:t xml:space="preserve">            return -1</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 first or shorter path from source =&gt; w or w =&gt; target found</w:t>
      </w:r>
      <w:r w:rsidRPr="008B7FDE">
        <w:rPr>
          <w:rFonts w:ascii="Courier New" w:eastAsia="Times New Roman" w:hAnsi="Courier New" w:cs="Courier New"/>
          <w:color w:val="A9B7C6"/>
          <w:sz w:val="18"/>
          <w:szCs w:val="18"/>
          <w:lang w:val="en-GB" w:eastAsia="en-GB"/>
        </w:rPr>
        <w:br/>
        <w:t xml:space="preserve">        else self.visited[lookupDirection] not contains w or vwLength &lt; self.visited[lookupDirection][w]:</w:t>
      </w:r>
      <w:r w:rsidRPr="008B7FDE">
        <w:rPr>
          <w:rFonts w:ascii="Courier New" w:eastAsia="Times New Roman" w:hAnsi="Courier New" w:cs="Courier New"/>
          <w:color w:val="A9B7C6"/>
          <w:sz w:val="18"/>
          <w:szCs w:val="18"/>
          <w:lang w:val="en-GB" w:eastAsia="en-GB"/>
        </w:rPr>
        <w:br/>
        <w:t xml:space="preserve">            // updates parameters</w:t>
      </w:r>
      <w:r w:rsidRPr="008B7FDE">
        <w:rPr>
          <w:rFonts w:ascii="Courier New" w:eastAsia="Times New Roman" w:hAnsi="Courier New" w:cs="Courier New"/>
          <w:color w:val="A9B7C6"/>
          <w:sz w:val="18"/>
          <w:szCs w:val="18"/>
          <w:lang w:val="en-GB" w:eastAsia="en-GB"/>
        </w:rPr>
        <w:br/>
        <w:t xml:space="preserve">            self.visited[lookupDirection][w] = vwLength</w:t>
      </w:r>
      <w:r w:rsidRPr="008B7FDE">
        <w:rPr>
          <w:rFonts w:ascii="Courier New" w:eastAsia="Times New Roman" w:hAnsi="Courier New" w:cs="Courier New"/>
          <w:color w:val="A9B7C6"/>
          <w:sz w:val="18"/>
          <w:szCs w:val="18"/>
          <w:lang w:val="en-GB" w:eastAsia="en-GB"/>
        </w:rPr>
        <w:br/>
        <w:t xml:space="preserve">            fringe[lookupDirection].update(vwLength)</w:t>
      </w:r>
      <w:r w:rsidRPr="008B7FDE">
        <w:rPr>
          <w:rFonts w:ascii="Courier New" w:eastAsia="Times New Roman" w:hAnsi="Courier New" w:cs="Courier New"/>
          <w:color w:val="A9B7C6"/>
          <w:sz w:val="18"/>
          <w:szCs w:val="18"/>
          <w:lang w:val="en-GB" w:eastAsia="en-GB"/>
        </w:rPr>
        <w:br/>
        <w:t xml:space="preserve">            paths[lookupDirection][w] = paths[lookupDirection][v] + [w]</w:t>
      </w:r>
      <w:r w:rsidRPr="008B7FDE">
        <w:rPr>
          <w:rFonts w:ascii="Courier New" w:eastAsia="Times New Roman" w:hAnsi="Courier New" w:cs="Courier New"/>
          <w:color w:val="A9B7C6"/>
          <w:sz w:val="18"/>
          <w:szCs w:val="18"/>
          <w:lang w:val="en-GB" w:eastAsia="en-GB"/>
        </w:rPr>
        <w:br/>
        <w:t xml:space="preserve">            // has w been visited backward and forward?</w:t>
      </w:r>
      <w:r w:rsidRPr="008B7FDE">
        <w:rPr>
          <w:rFonts w:ascii="Courier New" w:eastAsia="Times New Roman" w:hAnsi="Courier New" w:cs="Courier New"/>
          <w:color w:val="A9B7C6"/>
          <w:sz w:val="18"/>
          <w:szCs w:val="18"/>
          <w:lang w:val="en-GB" w:eastAsia="en-GB"/>
        </w:rPr>
        <w:br/>
        <w:t xml:space="preserve">            if visited[forward] contains w and visited[backward] contains w:</w:t>
      </w:r>
      <w:r w:rsidRPr="008B7FDE">
        <w:rPr>
          <w:rFonts w:ascii="Courier New" w:eastAsia="Times New Roman" w:hAnsi="Courier New" w:cs="Courier New"/>
          <w:color w:val="A9B7C6"/>
          <w:sz w:val="18"/>
          <w:szCs w:val="18"/>
          <w:lang w:val="en-GB" w:eastAsia="en-GB"/>
        </w:rPr>
        <w:br/>
        <w:t xml:space="preserve">                // we have found a path</w:t>
      </w:r>
      <w:r w:rsidRPr="008B7FDE">
        <w:rPr>
          <w:rFonts w:ascii="Courier New" w:eastAsia="Times New Roman" w:hAnsi="Courier New" w:cs="Courier New"/>
          <w:color w:val="A9B7C6"/>
          <w:sz w:val="18"/>
          <w:szCs w:val="18"/>
          <w:lang w:val="en-GB" w:eastAsia="en-GB"/>
        </w:rPr>
        <w:br/>
        <w:t xml:space="preserve">                newDistance = visited['forward'][w] + visited['backward'][w]</w:t>
      </w:r>
      <w:r w:rsidRPr="008B7FDE">
        <w:rPr>
          <w:rFonts w:ascii="Courier New" w:eastAsia="Times New Roman" w:hAnsi="Courier New" w:cs="Courier New"/>
          <w:color w:val="A9B7C6"/>
          <w:sz w:val="18"/>
          <w:szCs w:val="18"/>
          <w:lang w:val="en-GB" w:eastAsia="en-GB"/>
        </w:rPr>
        <w:br/>
        <w:t xml:space="preserve">                if not finalPath or finalDistance &gt; newDistance:</w:t>
      </w:r>
      <w:r w:rsidRPr="008B7FDE">
        <w:rPr>
          <w:rFonts w:ascii="Courier New" w:eastAsia="Times New Roman" w:hAnsi="Courier New" w:cs="Courier New"/>
          <w:color w:val="A9B7C6"/>
          <w:sz w:val="18"/>
          <w:szCs w:val="18"/>
          <w:lang w:val="en-GB" w:eastAsia="en-GB"/>
        </w:rPr>
        <w:br/>
        <w:t xml:space="preserve">                    finalDistance = newDistance</w:t>
      </w:r>
      <w:r w:rsidRPr="008B7FDE">
        <w:rPr>
          <w:rFonts w:ascii="Courier New" w:eastAsia="Times New Roman" w:hAnsi="Courier New" w:cs="Courier New"/>
          <w:color w:val="A9B7C6"/>
          <w:sz w:val="18"/>
          <w:szCs w:val="18"/>
          <w:lang w:val="en-GB" w:eastAsia="en-GB"/>
        </w:rPr>
        <w:br/>
        <w:t xml:space="preserve">                    // adds the path to reach w, to to the path from w to target,</w:t>
      </w:r>
      <w:r w:rsidRPr="008B7FDE">
        <w:rPr>
          <w:rFonts w:ascii="Courier New" w:eastAsia="Times New Roman" w:hAnsi="Courier New" w:cs="Courier New"/>
          <w:color w:val="A9B7C6"/>
          <w:sz w:val="18"/>
          <w:szCs w:val="18"/>
          <w:lang w:val="en-GB" w:eastAsia="en-GB"/>
        </w:rPr>
        <w:br/>
        <w:t xml:space="preserve">                    // reversing the latter and removing w (otherwise we would have w =&gt; w)</w:t>
      </w:r>
      <w:r w:rsidRPr="008B7FDE">
        <w:rPr>
          <w:rFonts w:ascii="Courier New" w:eastAsia="Times New Roman" w:hAnsi="Courier New" w:cs="Courier New"/>
          <w:color w:val="A9B7C6"/>
          <w:sz w:val="18"/>
          <w:szCs w:val="18"/>
          <w:lang w:val="en-GB" w:eastAsia="en-GB"/>
        </w:rPr>
        <w:br/>
        <w:t xml:space="preserve">                    finalPath = paths[forward][w] + reverse(paths[backward][w])[1:]</w:t>
      </w:r>
      <w:r w:rsidRPr="008B7FDE">
        <w:rPr>
          <w:rFonts w:ascii="Courier New" w:eastAsia="Times New Roman" w:hAnsi="Courier New" w:cs="Courier New"/>
          <w:color w:val="A9B7C6"/>
          <w:sz w:val="18"/>
          <w:szCs w:val="18"/>
          <w:lang w:val="en-GB" w:eastAsia="en-GB"/>
        </w:rPr>
        <w:br/>
        <w:t xml:space="preserve">                    </w:t>
      </w:r>
      <w:r w:rsidRPr="008B7FDE">
        <w:rPr>
          <w:rFonts w:ascii="Courier New" w:eastAsia="Times New Roman" w:hAnsi="Courier New" w:cs="Courier New"/>
          <w:color w:val="A9B7C6"/>
          <w:sz w:val="18"/>
          <w:szCs w:val="18"/>
          <w:lang w:val="en-GB" w:eastAsia="en-GB"/>
        </w:rPr>
        <w:br/>
        <w:t xml:space="preserve">        if stepping:</w:t>
      </w:r>
      <w:r w:rsidRPr="008B7FDE">
        <w:rPr>
          <w:rFonts w:ascii="Courier New" w:eastAsia="Times New Roman" w:hAnsi="Courier New" w:cs="Courier New"/>
          <w:color w:val="A9B7C6"/>
          <w:sz w:val="18"/>
          <w:szCs w:val="18"/>
          <w:lang w:val="en-GB" w:eastAsia="en-GB"/>
        </w:rPr>
        <w:br/>
        <w:t xml:space="preserve">            updateState()</w:t>
      </w:r>
      <w:r w:rsidRPr="008B7FDE">
        <w:rPr>
          <w:rFonts w:ascii="Courier New" w:eastAsia="Times New Roman" w:hAnsi="Courier New" w:cs="Courier New"/>
          <w:color w:val="A9B7C6"/>
          <w:sz w:val="18"/>
          <w:szCs w:val="18"/>
          <w:lang w:val="en-GB" w:eastAsia="en-GB"/>
        </w:rPr>
        <w:br/>
        <w:t xml:space="preserve">            return;</w:t>
      </w:r>
      <w:r w:rsidRPr="008B7FDE">
        <w:rPr>
          <w:rFonts w:ascii="Courier New" w:eastAsia="Times New Roman" w:hAnsi="Courier New" w:cs="Courier New"/>
          <w:color w:val="A9B7C6"/>
          <w:sz w:val="18"/>
          <w:szCs w:val="18"/>
          <w:lang w:val="en-GB" w:eastAsia="en-GB"/>
        </w:rPr>
        <w:br/>
        <w:t xml:space="preserve">    // if we are out of the while loop, and all fringe buffers</w:t>
      </w:r>
      <w:r w:rsidRPr="008B7FDE">
        <w:rPr>
          <w:rFonts w:ascii="Courier New" w:eastAsia="Times New Roman" w:hAnsi="Courier New" w:cs="Courier New"/>
          <w:color w:val="A9B7C6"/>
          <w:sz w:val="18"/>
          <w:szCs w:val="18"/>
          <w:lang w:val="en-GB" w:eastAsia="en-GB"/>
        </w:rPr>
        <w:br/>
        <w:t xml:space="preserve">    // are empty, and we still haven't returned, this means there is not path source ==&gt; target</w:t>
      </w:r>
      <w:r w:rsidRPr="008B7FDE">
        <w:rPr>
          <w:rFonts w:ascii="Courier New" w:eastAsia="Times New Roman" w:hAnsi="Courier New" w:cs="Courier New"/>
          <w:color w:val="A9B7C6"/>
          <w:sz w:val="18"/>
          <w:szCs w:val="18"/>
          <w:lang w:val="en-GB" w:eastAsia="en-GB"/>
        </w:rPr>
        <w:br/>
        <w:t xml:space="preserve">    return:</w:t>
      </w:r>
      <w:r w:rsidRPr="008B7FDE">
        <w:rPr>
          <w:rFonts w:ascii="Courier New" w:eastAsia="Times New Roman" w:hAnsi="Courier New" w:cs="Courier New"/>
          <w:color w:val="A9B7C6"/>
          <w:sz w:val="18"/>
          <w:szCs w:val="18"/>
          <w:lang w:val="en-GB" w:eastAsia="en-GB"/>
        </w:rPr>
        <w:br/>
        <w:t xml:space="preserve">        -1, []</w:t>
      </w:r>
    </w:p>
    <w:p w:rsidR="00F1774D" w:rsidRDefault="00F1774D" w:rsidP="00F1774D">
      <w:pPr>
        <w:rPr>
          <w:lang w:val="en-GB"/>
        </w:rPr>
      </w:pPr>
      <w:r>
        <w:rPr>
          <w:lang w:val="en-GB"/>
        </w:rPr>
        <w:t>Keeping renderer and logger outside the main logic, avoids polluting the algorithm solving logic with unnecessary one used for keeping the state. Moreover, the general logging calls can be moved and replaced at will all over the code where necessary.</w:t>
      </w:r>
    </w:p>
    <w:p w:rsidR="00F1774D" w:rsidRDefault="00F1774D" w:rsidP="00F1774D">
      <w:pPr>
        <w:rPr>
          <w:lang w:val="en-GB"/>
        </w:rPr>
      </w:pPr>
      <w:r>
        <w:rPr>
          <w:lang w:val="en-GB"/>
        </w:rPr>
        <w:t>Keeping the state of the function, outside the function itself also allows better housekeeping and avoid messing up the logic that solves the graph, with the one necessary to step through the execution or even provide the undo and redo functionality.</w:t>
      </w:r>
    </w:p>
    <w:p w:rsidR="00F1774D" w:rsidRDefault="00F1774D" w:rsidP="00F1774D">
      <w:pPr>
        <w:rPr>
          <w:lang w:val="en-GB"/>
        </w:rPr>
      </w:pPr>
      <w:r>
        <w:rPr>
          <w:lang w:val="en-GB"/>
        </w:rPr>
        <w:t>Renderer and Logger, are simple function past in parameters inside the class and can be invoked whenever necessary.</w:t>
      </w:r>
    </w:p>
    <w:p w:rsidR="00F1774D" w:rsidRDefault="00F1774D" w:rsidP="00F1774D">
      <w:pPr>
        <w:pStyle w:val="Subtitle"/>
      </w:pPr>
      <w:r>
        <w:t>Part3: Program</w:t>
      </w:r>
    </w:p>
    <w:p w:rsidR="00F1774D" w:rsidRDefault="00F1774D" w:rsidP="00F1774D">
      <w:pPr>
        <w:pStyle w:val="NoSpacing"/>
        <w:jc w:val="both"/>
        <w:rPr>
          <w:i/>
          <w:lang w:val="en-GB"/>
        </w:rPr>
      </w:pPr>
      <w:r>
        <w:rPr>
          <w:i/>
          <w:lang w:val="en-GB"/>
        </w:rPr>
        <w:t>As a quick brief note regarding the program.</w:t>
      </w:r>
    </w:p>
    <w:p w:rsidR="00F1774D" w:rsidRDefault="00F1774D" w:rsidP="00F1774D">
      <w:pPr>
        <w:pStyle w:val="NoSpacing"/>
        <w:jc w:val="both"/>
        <w:rPr>
          <w:i/>
          <w:lang w:val="en-GB"/>
        </w:rPr>
      </w:pPr>
      <w:r>
        <w:rPr>
          <w:i/>
          <w:lang w:val="en-GB"/>
        </w:rPr>
        <w:br/>
        <w:t>As mentioned earlier, the code responsible for writing the program relies on Python 3.6 and uses a small series of library to achieve the result.</w:t>
      </w:r>
    </w:p>
    <w:p w:rsidR="00F1774D" w:rsidRDefault="00F1774D" w:rsidP="00F1774D">
      <w:pPr>
        <w:pStyle w:val="NoSpacing"/>
        <w:jc w:val="both"/>
        <w:rPr>
          <w:i/>
          <w:lang w:val="en-GB"/>
        </w:rPr>
      </w:pPr>
    </w:p>
    <w:p w:rsidR="00F1774D" w:rsidRDefault="00F1774D" w:rsidP="00F1774D">
      <w:pPr>
        <w:pStyle w:val="NoSpacing"/>
        <w:jc w:val="both"/>
        <w:rPr>
          <w:i/>
          <w:lang w:val="en-GB"/>
        </w:rPr>
      </w:pPr>
      <w:r>
        <w:rPr>
          <w:i/>
          <w:lang w:val="en-GB"/>
        </w:rPr>
        <w:t>This are:</w:t>
      </w:r>
    </w:p>
    <w:p w:rsidR="00F1774D" w:rsidRDefault="00F1774D" w:rsidP="00F1774D">
      <w:pPr>
        <w:pStyle w:val="NoSpacing"/>
        <w:jc w:val="both"/>
        <w:rPr>
          <w:i/>
          <w:lang w:val="en-GB"/>
        </w:rPr>
      </w:pPr>
    </w:p>
    <w:p w:rsidR="00F1774D" w:rsidRDefault="00F1774D" w:rsidP="00F1774D">
      <w:pPr>
        <w:pStyle w:val="NoSpacing"/>
        <w:numPr>
          <w:ilvl w:val="0"/>
          <w:numId w:val="1"/>
        </w:numPr>
        <w:jc w:val="both"/>
        <w:rPr>
          <w:i/>
          <w:lang w:val="en-GB"/>
        </w:rPr>
      </w:pPr>
      <w:r>
        <w:rPr>
          <w:i/>
          <w:lang w:val="en-GB"/>
        </w:rPr>
        <w:t xml:space="preserve">PyQT5 for Python 3: PyQt is one of a few of QT binding libraries for Python. It allows the usage of the QT GUI/XML and SQL framework for C++ for Python. The </w:t>
      </w:r>
      <w:r w:rsidR="00EA3E6E">
        <w:rPr>
          <w:i/>
          <w:lang w:val="en-GB"/>
        </w:rPr>
        <w:t>cross-platform</w:t>
      </w:r>
      <w:r>
        <w:rPr>
          <w:i/>
          <w:lang w:val="en-GB"/>
        </w:rPr>
        <w:t xml:space="preserve"> library is comes with different licencing, including the free Open Source version used for this project.</w:t>
      </w:r>
    </w:p>
    <w:p w:rsidR="00EA3E6E" w:rsidRDefault="00EA3E6E" w:rsidP="00EA3E6E">
      <w:pPr>
        <w:pStyle w:val="NoSpacing"/>
        <w:ind w:left="720"/>
        <w:jc w:val="both"/>
        <w:rPr>
          <w:i/>
          <w:lang w:val="en-GB"/>
        </w:rPr>
      </w:pPr>
    </w:p>
    <w:p w:rsidR="00EA3E6E" w:rsidRPr="00EA3E6E" w:rsidRDefault="00F1774D" w:rsidP="00EA3E6E">
      <w:pPr>
        <w:pStyle w:val="ListParagraph"/>
        <w:numPr>
          <w:ilvl w:val="0"/>
          <w:numId w:val="1"/>
        </w:numPr>
        <w:rPr>
          <w:lang w:val="en-GB"/>
        </w:rPr>
      </w:pPr>
      <w:r w:rsidRPr="00F1774D">
        <w:rPr>
          <w:i/>
        </w:rPr>
        <w:t>NetworkX is a Python language software package for the creation, manipulation, and study of the structure, dynamics, and functions of complex networks.</w:t>
      </w:r>
      <w:r>
        <w:rPr>
          <w:i/>
        </w:rPr>
        <w:t xml:space="preserve"> In this project, NetworkX has been used in order hold the parsed data and provide a comfortable interface for plotting and visualizing the graph</w:t>
      </w:r>
    </w:p>
    <w:p w:rsidR="00EA3E6E" w:rsidRPr="00EA3E6E" w:rsidRDefault="00EA3E6E" w:rsidP="00EA3E6E">
      <w:pPr>
        <w:pStyle w:val="ListParagraph"/>
        <w:rPr>
          <w:lang w:val="en-GB"/>
        </w:rPr>
      </w:pPr>
    </w:p>
    <w:p w:rsidR="00F1774D" w:rsidRPr="00F1774D" w:rsidRDefault="00F1774D" w:rsidP="00F1774D">
      <w:pPr>
        <w:pStyle w:val="ListParagraph"/>
        <w:numPr>
          <w:ilvl w:val="0"/>
          <w:numId w:val="1"/>
        </w:numPr>
        <w:rPr>
          <w:lang w:val="en-GB"/>
        </w:rPr>
      </w:pPr>
      <w:r>
        <w:rPr>
          <w:rFonts w:ascii="Helvetica" w:hAnsi="Helvetica"/>
          <w:color w:val="333333"/>
          <w:sz w:val="21"/>
          <w:szCs w:val="21"/>
          <w:shd w:val="clear" w:color="auto" w:fill="FFFFFF"/>
        </w:rPr>
        <w:lastRenderedPageBreak/>
        <w:t>Matplotlib is a Python 2D plotting library easily interfaceable with NetworkX, its purpose is to provide a visualization for the graphs while being somewhat compatible with PyQt5 Backend.</w:t>
      </w:r>
    </w:p>
    <w:p w:rsidR="00F1774D" w:rsidRDefault="00EA3E6E" w:rsidP="00F1774D">
      <w:pPr>
        <w:rPr>
          <w:lang w:val="en-GB"/>
        </w:rPr>
      </w:pPr>
      <w:r>
        <w:rPr>
          <w:noProof/>
          <w:lang w:val="en-GB" w:eastAsia="en-GB"/>
        </w:rPr>
        <w:drawing>
          <wp:anchor distT="0" distB="0" distL="114300" distR="114300" simplePos="0" relativeHeight="251681792" behindDoc="0" locked="0" layoutInCell="1" allowOverlap="1">
            <wp:simplePos x="0" y="0"/>
            <wp:positionH relativeFrom="margin">
              <wp:align>left</wp:align>
            </wp:positionH>
            <wp:positionV relativeFrom="paragraph">
              <wp:posOffset>-1905</wp:posOffset>
            </wp:positionV>
            <wp:extent cx="4581525" cy="2782570"/>
            <wp:effectExtent l="0" t="0" r="9525" b="0"/>
            <wp:wrapThrough wrapText="bothSides">
              <wp:wrapPolygon edited="0">
                <wp:start x="0" y="0"/>
                <wp:lineTo x="0" y="21442"/>
                <wp:lineTo x="21555" y="21442"/>
                <wp:lineTo x="21555" y="0"/>
                <wp:lineTo x="0" y="0"/>
              </wp:wrapPolygon>
            </wp:wrapThrough>
            <wp:docPr id="2" name="Picture 2" descr="C:\Users\Eloh\AppData\Local\Microsoft\Windows\INetCache\Content.Word\77DDAp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oh\AppData\Local\Microsoft\Windows\INetCache\Content.Word\77DDApo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4581525" cy="2782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Default="00EA3E6E" w:rsidP="00F1774D">
      <w:pPr>
        <w:rPr>
          <w:lang w:val="en-GB"/>
        </w:rPr>
      </w:pPr>
    </w:p>
    <w:p w:rsidR="00EA3E6E" w:rsidRPr="00D00F67" w:rsidRDefault="00D00F67" w:rsidP="00F1774D">
      <w:pPr>
        <w:rPr>
          <w:i/>
          <w:sz w:val="18"/>
          <w:szCs w:val="18"/>
          <w:lang w:val="en-GB"/>
        </w:rPr>
      </w:pPr>
      <w:r w:rsidRPr="00D00F67">
        <w:rPr>
          <w:i/>
          <w:sz w:val="18"/>
          <w:szCs w:val="18"/>
          <w:lang w:val="en-GB"/>
        </w:rPr>
        <w:t>Matplotlib Graph:</w:t>
      </w:r>
      <w:r w:rsidRPr="00D00F67">
        <w:rPr>
          <w:i/>
          <w:sz w:val="18"/>
          <w:szCs w:val="18"/>
          <w:lang w:val="en-GB"/>
        </w:rPr>
        <w:br/>
        <w:t>Rendered from NX</w:t>
      </w:r>
    </w:p>
    <w:p w:rsidR="00F1774D" w:rsidRDefault="00F1774D" w:rsidP="00F1774D">
      <w:pPr>
        <w:pStyle w:val="Subtitle"/>
      </w:pPr>
      <w:r>
        <w:t xml:space="preserve">Part4: </w:t>
      </w:r>
      <w:r w:rsidR="00EA3E6E">
        <w:t>implementation</w:t>
      </w:r>
    </w:p>
    <w:p w:rsidR="00917EAB" w:rsidRDefault="00917EAB" w:rsidP="00917EAB">
      <w:pPr>
        <w:pStyle w:val="NoSpacing"/>
        <w:jc w:val="both"/>
        <w:rPr>
          <w:i/>
          <w:lang w:val="en-GB"/>
        </w:rPr>
      </w:pPr>
      <w:r>
        <w:rPr>
          <w:i/>
          <w:lang w:val="en-GB"/>
        </w:rPr>
        <w:t>With the goal of implementing a shortest path algorithm, capable of providing visualization along with a stepping functionality, a few guidelines in the development process felt necessary and have been adopted in trying to achieve a clean expandable result:</w:t>
      </w:r>
    </w:p>
    <w:p w:rsidR="00917EAB" w:rsidRDefault="00917EAB" w:rsidP="00917EAB">
      <w:pPr>
        <w:pStyle w:val="NoSpacing"/>
        <w:jc w:val="both"/>
        <w:rPr>
          <w:i/>
          <w:lang w:val="en-GB"/>
        </w:rPr>
      </w:pPr>
    </w:p>
    <w:p w:rsidR="00917EAB" w:rsidRDefault="00917EAB" w:rsidP="00917EAB">
      <w:pPr>
        <w:pStyle w:val="NoSpacing"/>
        <w:numPr>
          <w:ilvl w:val="0"/>
          <w:numId w:val="1"/>
        </w:numPr>
        <w:jc w:val="both"/>
        <w:rPr>
          <w:i/>
          <w:lang w:val="en-GB"/>
        </w:rPr>
      </w:pPr>
      <w:r>
        <w:rPr>
          <w:i/>
          <w:lang w:val="en-GB"/>
        </w:rPr>
        <w:t>Avoid mixing logic: the function which purpose is to find the shortest path, should to exactly that and not much more</w:t>
      </w:r>
    </w:p>
    <w:p w:rsidR="00917EAB" w:rsidRDefault="00917EAB" w:rsidP="00917EAB">
      <w:pPr>
        <w:pStyle w:val="NoSpacing"/>
        <w:numPr>
          <w:ilvl w:val="0"/>
          <w:numId w:val="1"/>
        </w:numPr>
        <w:jc w:val="both"/>
        <w:rPr>
          <w:i/>
          <w:lang w:val="en-GB"/>
        </w:rPr>
      </w:pPr>
      <w:r>
        <w:rPr>
          <w:i/>
          <w:lang w:val="en-GB"/>
        </w:rPr>
        <w:t>Rendering at each step is necessary</w:t>
      </w:r>
    </w:p>
    <w:p w:rsidR="00917EAB" w:rsidRDefault="00917EAB" w:rsidP="00917EAB">
      <w:pPr>
        <w:pStyle w:val="NoSpacing"/>
        <w:numPr>
          <w:ilvl w:val="0"/>
          <w:numId w:val="1"/>
        </w:numPr>
        <w:jc w:val="both"/>
        <w:rPr>
          <w:i/>
          <w:lang w:val="en-GB"/>
        </w:rPr>
      </w:pPr>
      <w:r>
        <w:rPr>
          <w:i/>
          <w:lang w:val="en-GB"/>
        </w:rPr>
        <w:t>Logging information on what is going on is just as important as showing a picture of the state</w:t>
      </w:r>
    </w:p>
    <w:p w:rsidR="00917EAB" w:rsidRDefault="00917EAB" w:rsidP="00917EAB">
      <w:pPr>
        <w:pStyle w:val="NoSpacing"/>
        <w:numPr>
          <w:ilvl w:val="0"/>
          <w:numId w:val="1"/>
        </w:numPr>
        <w:jc w:val="both"/>
        <w:rPr>
          <w:i/>
          <w:lang w:val="en-GB"/>
        </w:rPr>
      </w:pPr>
      <w:r>
        <w:rPr>
          <w:i/>
          <w:lang w:val="en-GB"/>
        </w:rPr>
        <w:t>User should be capable of moving inside the execution</w:t>
      </w:r>
    </w:p>
    <w:p w:rsidR="00917EAB" w:rsidRDefault="00917EAB" w:rsidP="00917EAB">
      <w:pPr>
        <w:pStyle w:val="NoSpacing"/>
        <w:numPr>
          <w:ilvl w:val="0"/>
          <w:numId w:val="1"/>
        </w:numPr>
        <w:jc w:val="both"/>
        <w:rPr>
          <w:i/>
          <w:lang w:val="en-GB"/>
        </w:rPr>
      </w:pPr>
      <w:r>
        <w:rPr>
          <w:i/>
          <w:lang w:val="en-GB"/>
        </w:rPr>
        <w:t>Speed is as important as clean readable logic</w:t>
      </w:r>
    </w:p>
    <w:p w:rsidR="00917EAB" w:rsidRDefault="00917EAB" w:rsidP="00917EAB">
      <w:pPr>
        <w:pStyle w:val="NoSpacing"/>
        <w:numPr>
          <w:ilvl w:val="0"/>
          <w:numId w:val="1"/>
        </w:numPr>
        <w:jc w:val="both"/>
        <w:rPr>
          <w:i/>
          <w:lang w:val="en-GB"/>
        </w:rPr>
      </w:pPr>
      <w:r>
        <w:rPr>
          <w:i/>
          <w:lang w:val="en-GB"/>
        </w:rPr>
        <w:t>The application should allow a backend platform that can allow more algorithm in the future</w:t>
      </w:r>
    </w:p>
    <w:p w:rsidR="00917EAB" w:rsidRDefault="00917EAB" w:rsidP="00917EAB">
      <w:pPr>
        <w:pStyle w:val="NoSpacing"/>
        <w:jc w:val="both"/>
        <w:rPr>
          <w:i/>
          <w:lang w:val="en-GB"/>
        </w:rPr>
      </w:pPr>
    </w:p>
    <w:p w:rsidR="00917EAB" w:rsidRDefault="00917EAB" w:rsidP="00917EAB">
      <w:pPr>
        <w:pStyle w:val="NoSpacing"/>
        <w:jc w:val="both"/>
        <w:rPr>
          <w:i/>
          <w:lang w:val="en-GB"/>
        </w:rPr>
      </w:pPr>
      <w:r>
        <w:rPr>
          <w:i/>
          <w:lang w:val="en-GB"/>
        </w:rPr>
        <w:t>With this in mind the final result, for this MVP of the project is fairly simple and its main classes can be seen in this UML-like diagram</w:t>
      </w:r>
      <w:r w:rsidR="00E95643">
        <w:rPr>
          <w:i/>
          <w:lang w:val="en-GB"/>
        </w:rPr>
        <w:t xml:space="preserve"> (a full size copy can be found in the appendix)</w:t>
      </w:r>
      <w:r>
        <w:rPr>
          <w:i/>
          <w:lang w:val="en-GB"/>
        </w:rPr>
        <w:t>:</w:t>
      </w:r>
    </w:p>
    <w:p w:rsidR="00917EAB" w:rsidRDefault="00917EAB" w:rsidP="00917EAB">
      <w:pPr>
        <w:pStyle w:val="NoSpacing"/>
        <w:jc w:val="both"/>
        <w:rPr>
          <w:i/>
          <w:lang w:val="en-GB"/>
        </w:rPr>
      </w:pPr>
    </w:p>
    <w:p w:rsidR="00917EAB" w:rsidRPr="00917EAB" w:rsidRDefault="00917EAB" w:rsidP="00917EAB">
      <w:pPr>
        <w:pStyle w:val="NoSpacing"/>
        <w:jc w:val="both"/>
        <w:rPr>
          <w:i/>
          <w:lang w:val="en-GB"/>
        </w:rPr>
      </w:pPr>
      <w:r>
        <w:rPr>
          <w:i/>
          <w:noProof/>
          <w:lang w:val="en-GB" w:eastAsia="en-GB"/>
        </w:rPr>
        <w:lastRenderedPageBreak/>
        <w:drawing>
          <wp:inline distT="0" distB="0" distL="0" distR="0">
            <wp:extent cx="6365875" cy="3152775"/>
            <wp:effectExtent l="0" t="0" r="0" b="9525"/>
            <wp:docPr id="3" name="Picture 3" descr="C:\Users\Eloh\AppData\Local\Microsoft\Windows\INetCache\Content.Word\EAgv2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oh\AppData\Local\Microsoft\Windows\INetCache\Content.Word\EAgv2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3926" cy="3166668"/>
                    </a:xfrm>
                    <a:prstGeom prst="rect">
                      <a:avLst/>
                    </a:prstGeom>
                    <a:noFill/>
                    <a:ln>
                      <a:noFill/>
                    </a:ln>
                  </pic:spPr>
                </pic:pic>
              </a:graphicData>
            </a:graphic>
          </wp:inline>
        </w:drawing>
      </w:r>
    </w:p>
    <w:p w:rsidR="00C61ECE" w:rsidRDefault="00C61ECE" w:rsidP="00482700">
      <w:pPr>
        <w:rPr>
          <w:lang w:val="en-GB"/>
        </w:rPr>
      </w:pPr>
      <w:r>
        <w:rPr>
          <w:i/>
          <w:lang w:val="en-GB"/>
        </w:rPr>
        <w:t>Along with a quick overview of the project, I will also include more detailed information on the measures undertaken to make sure that the solving function was fast and easily maintainable.</w:t>
      </w:r>
    </w:p>
    <w:p w:rsidR="00E95643" w:rsidRDefault="00E95643" w:rsidP="00E95643">
      <w:pPr>
        <w:pStyle w:val="Heading1"/>
      </w:pPr>
      <w:r>
        <w:t>Overview and general architecture</w:t>
      </w:r>
    </w:p>
    <w:p w:rsidR="00E95643" w:rsidRPr="00E95643" w:rsidRDefault="00E95643" w:rsidP="00E95643">
      <w:pPr>
        <w:pStyle w:val="Heading2"/>
      </w:pPr>
      <w:r>
        <w:t>Opening and parsing</w:t>
      </w:r>
    </w:p>
    <w:p w:rsidR="00E95643" w:rsidRDefault="00E95643" w:rsidP="00E95643">
      <w:r>
        <w:t>The whole program springs from the app class. Simply enough, the app class is a scrip that starts a QT application and window. The GUI, is simple XML generated through the QT designer app, and is not much different than a Java Swing or C# view.</w:t>
      </w:r>
    </w:p>
    <w:p w:rsidR="00E95643" w:rsidRDefault="00E95643" w:rsidP="00E95643">
      <w:r>
        <w:t>The app layer, which is the front-end of the whole problem is responsible for binding together the GUI loaded from the designer file and from providing the actual bindings between the parsers, undo-redo stack and the actual logic responsible for solving the algorithm.</w:t>
      </w:r>
    </w:p>
    <w:p w:rsidR="00E95643" w:rsidRDefault="00E95643" w:rsidP="00E95643">
      <w:r>
        <w:t>The user can simply open a file through a classical open file dialog*, once the URL to the file is solved, this is send to the Parser which will take care of parsing the given file and storing the various details including nodes, edges and their weights into a NetworkX graph.</w:t>
      </w:r>
    </w:p>
    <w:p w:rsidR="004A73C7" w:rsidRDefault="004A73C7" w:rsidP="00E95643">
      <w:r>
        <w:t>The choice for using an NetworkX data structure to handle the graph, might seem like an odd decision. It does however make more sense, when after some research is noticeable that NetworkX also offers integration with many different visualization layers, some web based, and some even capable of handling the export of to graph analysis tools. For this reason, instead of re-inventing the wheel, working proper tools seemed a much smarter idea.</w:t>
      </w:r>
    </w:p>
    <w:p w:rsidR="00E95643" w:rsidRDefault="004A73C7" w:rsidP="00E95643">
      <w:r>
        <w:t>When the user</w:t>
      </w:r>
      <w:r w:rsidR="00E95643">
        <w:t xml:space="preserve"> </w:t>
      </w:r>
      <w:r>
        <w:t>selects</w:t>
      </w:r>
      <w:r w:rsidR="00E95643">
        <w:t xml:space="preserve"> an algorithm (in this MVP only bidirectional Dijkstra is available), an Algorithm class containing the solving logic is instantiated and its state saved.</w:t>
      </w:r>
    </w:p>
    <w:p w:rsidR="00E95643" w:rsidRDefault="004A73C7" w:rsidP="004A73C7">
      <w:pPr>
        <w:pStyle w:val="Heading2"/>
      </w:pPr>
      <w:r>
        <w:lastRenderedPageBreak/>
        <w:t>Solving</w:t>
      </w:r>
    </w:p>
    <w:p w:rsidR="00E95643" w:rsidRDefault="004A73C7" w:rsidP="00E95643">
      <w:r>
        <w:t>If the user</w:t>
      </w:r>
      <w:r w:rsidR="00E95643">
        <w:t xml:space="preserve"> </w:t>
      </w:r>
      <w:r>
        <w:t>decides</w:t>
      </w:r>
      <w:r w:rsidR="00E95643">
        <w:t xml:space="preserve"> to solve the problem directly, the Undo/Redo stack is disabled and the functional responsible for the Dijkstra implementation is called without breaks. The function solves the algorithm calling the wrapped logger when necessary, and providing a clean and fast solution to the algorithm.</w:t>
      </w:r>
    </w:p>
    <w:p w:rsidR="004A73C7" w:rsidRDefault="004A73C7" w:rsidP="00E95643">
      <w:r>
        <w:t>Allowing the solving function to still log, is necessarily a pretty costly tradeoff in terms of performance.</w:t>
      </w:r>
      <w:r>
        <w:br/>
        <w:t>As you can well understand, each logging call does actually update a GUI component, and scrolls its view to the bottom. Naturally, this slows down the overall efficiency of the function, however, it is worth in the sense that it does provide useful information to the user.</w:t>
      </w:r>
    </w:p>
    <w:p w:rsidR="004A73C7" w:rsidRDefault="004A73C7" w:rsidP="00E95643">
      <w:r>
        <w:t>In a different situation, where the overall number of nodes is much larger, or in a real-life situation, it could be worth to:</w:t>
      </w:r>
    </w:p>
    <w:p w:rsidR="004A73C7" w:rsidRDefault="004A73C7" w:rsidP="004A73C7">
      <w:pPr>
        <w:pStyle w:val="ListParagraph"/>
        <w:numPr>
          <w:ilvl w:val="0"/>
          <w:numId w:val="1"/>
        </w:numPr>
      </w:pPr>
      <w:r>
        <w:t>Give the users the possibility to choose if they want the information, and otherwise inject a passing lambda instead of a logging function</w:t>
      </w:r>
    </w:p>
    <w:p w:rsidR="00C61ECE" w:rsidRDefault="004A73C7" w:rsidP="00C61ECE">
      <w:pPr>
        <w:pStyle w:val="ListParagraph"/>
        <w:numPr>
          <w:ilvl w:val="0"/>
          <w:numId w:val="1"/>
        </w:numPr>
      </w:pPr>
      <w:r>
        <w:t>Batch the GUI updates by saving the logging to a function, and render it only once at the end of the process.</w:t>
      </w:r>
    </w:p>
    <w:p w:rsidR="00C61ECE" w:rsidRPr="00C61ECE" w:rsidRDefault="00811D4D" w:rsidP="00C61ECE">
      <w:pPr>
        <w:pStyle w:val="Heading2"/>
      </w:pPr>
      <w:r>
        <w:t>Keeping a “fast” state</w:t>
      </w:r>
    </w:p>
    <w:p w:rsidR="00E95643" w:rsidRDefault="00C61ECE" w:rsidP="00811D4D">
      <w:r>
        <w:t>The solving function, for which the pseudocode can be found in part two, is pretty much exactly the same in its python implementation. The measures taken to make sure that the function ran smoothly and fast are Dictionaries</w:t>
      </w:r>
      <w:r w:rsidR="00811D4D">
        <w:t xml:space="preserve">. </w:t>
      </w:r>
      <w:r>
        <w:t xml:space="preserve">Dictionaries in Python are fast. The whole state of Python program actually runs in a dictionary that runs in the heap. Moreover, </w:t>
      </w:r>
      <w:r w:rsidR="00811D4D">
        <w:t>lookups</w:t>
      </w:r>
      <w:r>
        <w:t xml:space="preserve"> in dicts are incredibly optimized, and without getting into language specific details, it’s worth mentioning that they are amortized to constant complexity running on O(1).</w:t>
      </w:r>
      <w:r>
        <w:br/>
        <w:t>For this reason, all the state of the program runs in dictionary, this not only makes the program very efficient for most lookup operations, but also allows great readability and maintainability:</w:t>
      </w:r>
      <w:r>
        <w:br/>
        <w:t>it’s much easier to understand distances[‘forward’] than to store said elements in a set or list!</w:t>
      </w:r>
    </w:p>
    <w:p w:rsidR="00811D4D" w:rsidRDefault="00811D4D" w:rsidP="00811D4D">
      <w:pPr>
        <w:pStyle w:val="ListParagraph"/>
      </w:pPr>
    </w:p>
    <w:p w:rsidR="00811D4D" w:rsidRDefault="00811D4D" w:rsidP="00811D4D">
      <w:pPr>
        <w:pStyle w:val="Heading2"/>
      </w:pPr>
      <w:r>
        <w:t>Stepping</w:t>
      </w:r>
    </w:p>
    <w:p w:rsidR="00811D4D" w:rsidRDefault="00811D4D" w:rsidP="00811D4D">
      <w:r>
        <w:t>No unnecessary booking keeping when bookkeeping is unnecessary: The sentence that might sound stupid, simply sums up the idea of separating the logic and how the function handles quickly solving a graph or stepping through one.</w:t>
      </w:r>
    </w:p>
    <w:p w:rsidR="00811D4D" w:rsidRDefault="00811D4D" w:rsidP="00811D4D">
      <w:r>
        <w:br/>
        <w:t>The whole process, within the function, does rely on a simple past in flag. When the flag is set to false, the algorithm, as seen before, will simply avoid updating the state conclude its run normally.</w:t>
      </w:r>
      <w:r>
        <w:br/>
      </w:r>
    </w:p>
    <w:p w:rsidR="00811D4D" w:rsidRDefault="00811D4D" w:rsidP="00811D4D">
      <w:r>
        <w:t>On the contrary if stepping is applied, at each iteration the algorithm will:</w:t>
      </w:r>
    </w:p>
    <w:p w:rsidR="00811D4D" w:rsidRDefault="00811D4D" w:rsidP="00811D4D">
      <w:pPr>
        <w:pStyle w:val="ListParagraph"/>
        <w:numPr>
          <w:ilvl w:val="0"/>
          <w:numId w:val="1"/>
        </w:numPr>
      </w:pPr>
      <w:r>
        <w:t>Update the state of the wrapping class, providing the node currently being visited and its neighbors</w:t>
      </w:r>
    </w:p>
    <w:p w:rsidR="00811D4D" w:rsidRDefault="00811D4D" w:rsidP="00C87620">
      <w:pPr>
        <w:pStyle w:val="ListParagraph"/>
        <w:numPr>
          <w:ilvl w:val="0"/>
          <w:numId w:val="1"/>
        </w:numPr>
      </w:pPr>
      <w:r>
        <w:lastRenderedPageBreak/>
        <w:t>Update the state of the wrapping regularly, but also keep an eye on whether the computation has finished</w:t>
      </w:r>
    </w:p>
    <w:p w:rsidR="00811D4D" w:rsidRDefault="00811D4D" w:rsidP="00C87620">
      <w:pPr>
        <w:pStyle w:val="ListParagraph"/>
        <w:numPr>
          <w:ilvl w:val="0"/>
          <w:numId w:val="1"/>
        </w:numPr>
      </w:pPr>
      <w:r>
        <w:t>Break after each iteration over the fringe dictionaries</w:t>
      </w:r>
    </w:p>
    <w:p w:rsidR="00811D4D" w:rsidRDefault="00811D4D" w:rsidP="00811D4D"/>
    <w:p w:rsidR="00811D4D" w:rsidRDefault="00811D4D" w:rsidP="00811D4D">
      <w:r>
        <w:t>This methodology, will ensure that at the end of each iteration, the state of the wrapping algorithm class will be updated with a working set of information including which node have been visited last, which neighbors were linked to that node and whether the algorithm has already found a result, is still looking or has failed.</w:t>
      </w:r>
      <w:r>
        <w:br/>
        <w:t>This approach, is consequently used on an more other level. As at each iteration, the overall state of the component is in fact taken and send to the renderer component. The component, which is a fairly dumb view-oriented component, is simply responsible for looking at the graph, and given a series of state-flag choose how to display the graph and its nodes.</w:t>
      </w:r>
    </w:p>
    <w:p w:rsidR="00221EFC" w:rsidRDefault="00221EFC" w:rsidP="00811D4D">
      <w:r>
        <w:t>Potentially a similar effect could have been achieved by running the solving function asynchronously or in a separate thread, and allow it to wait for user input in order to step to the next section of the algorithm. The approach however, while slightly more elegant wouldn’t have allowed directly the use of something like undo and redo functionality.</w:t>
      </w:r>
    </w:p>
    <w:p w:rsidR="006F6D80" w:rsidRDefault="00811D4D" w:rsidP="006F6D80">
      <w:pPr>
        <w:pStyle w:val="Heading2"/>
        <w:rPr>
          <w:rFonts w:asciiTheme="minorHAnsi" w:eastAsiaTheme="minorEastAsia" w:hAnsiTheme="minorHAnsi" w:cstheme="minorBidi"/>
          <w:b w:val="0"/>
          <w:bCs w:val="0"/>
          <w:color w:val="auto"/>
          <w:sz w:val="22"/>
          <w:szCs w:val="22"/>
        </w:rPr>
      </w:pPr>
      <w:r>
        <w:t>A further level, undo and redo</w:t>
      </w:r>
    </w:p>
    <w:p w:rsidR="006F6D80" w:rsidRDefault="006F6D80" w:rsidP="006F6D80">
      <w:r>
        <w:t>This last level in the layer of the application, is a simple wrapper around the algorithm class.</w:t>
      </w:r>
      <w:r>
        <w:br/>
        <w:t>The component, a simple undo and redo dual stack, is simply called whenever a user chooses to step through the solution of an algorithm. At each iteration of the solving function, the undo and redo saves the state of the class. Said state is pushed into an “past” or “redo” stack, which will hold all the previous interaction up to the source or to a decided length.</w:t>
      </w:r>
      <w:r>
        <w:br/>
        <w:t>Since sadly QT does not offer 2-way binding like modern web framework (React or Angular) or similar GUI frameworks (WPF MVVM), at each iteration the undo/redo stack also manually re-renders the graph with the newly updated information.</w:t>
      </w:r>
    </w:p>
    <w:p w:rsidR="006F6D80" w:rsidRDefault="00E50275" w:rsidP="006F6D80">
      <w:r>
        <w:t>When a user</w:t>
      </w:r>
      <w:bookmarkStart w:id="1" w:name="_GoBack"/>
      <w:bookmarkEnd w:id="1"/>
      <w:r w:rsidR="006F6D80">
        <w:t xml:space="preserve"> chooses to step backward, simply the double stack is updated:</w:t>
      </w:r>
    </w:p>
    <w:p w:rsidR="006F6D80" w:rsidRDefault="006F6D80" w:rsidP="006F6D80">
      <w:pPr>
        <w:pStyle w:val="ListParagraph"/>
        <w:numPr>
          <w:ilvl w:val="0"/>
          <w:numId w:val="1"/>
        </w:numPr>
      </w:pPr>
      <w:r>
        <w:t>The current present state is pushed into the redo stack</w:t>
      </w:r>
    </w:p>
    <w:p w:rsidR="006F6D80" w:rsidRDefault="006F6D80" w:rsidP="006F6D80">
      <w:pPr>
        <w:pStyle w:val="ListParagraph"/>
        <w:numPr>
          <w:ilvl w:val="0"/>
          <w:numId w:val="1"/>
        </w:numPr>
      </w:pPr>
      <w:r>
        <w:t>The redo stack top tile, is popped into the current state</w:t>
      </w:r>
    </w:p>
    <w:p w:rsidR="006F6D80" w:rsidRDefault="006F6D80" w:rsidP="006F6D80">
      <w:pPr>
        <w:pStyle w:val="ListParagraph"/>
        <w:numPr>
          <w:ilvl w:val="0"/>
          <w:numId w:val="1"/>
        </w:numPr>
      </w:pPr>
      <w:r>
        <w:t>A re-render is triggered</w:t>
      </w:r>
    </w:p>
    <w:p w:rsidR="006F6D80" w:rsidRDefault="006F6D80" w:rsidP="006F6D80">
      <w:r>
        <w:t>The approach offers consequently the possibility to the user, to navigate back and forth (similar functionality, just inverting the stacks) through the solving states of the graph.</w:t>
      </w:r>
    </w:p>
    <w:p w:rsidR="00221EFC" w:rsidRDefault="006F6D80" w:rsidP="006F6D80">
      <w:r>
        <w:t>Arguably, saving the log state and binding it to the undo-redo stack could also be an option. In this version however, the state of the logger is tied to the application level, allowing the user to red all the operations that have happen to a given point even when stepping backward to check how the graph looked like a few visited nodes ago.</w:t>
      </w:r>
    </w:p>
    <w:p w:rsidR="00221EFC" w:rsidRPr="001C227D" w:rsidRDefault="001B4C2B" w:rsidP="00221EFC">
      <w:pPr>
        <w:pStyle w:val="Subtitle"/>
        <w:jc w:val="both"/>
      </w:pPr>
      <w:sdt>
        <w:sdtPr>
          <w:id w:val="-1135176034"/>
          <w:placeholder>
            <w:docPart w:val="54ED3B07DABC427288CD9D6B940F6D33"/>
          </w:placeholder>
          <w:dataBinding w:prefixMappings="xmlns:ns0='http://schemas.openxmlformats.org/package/2006/metadata/core-properties' xmlns:ns1='http://purl.org/dc/elements/1.1/'" w:xpath="/ns0:coreProperties[1]/ns1:subject[1]" w:storeItemID="{6C3C8BC8-F283-45AE-878A-BAB7291924A1}"/>
          <w:text/>
        </w:sdtPr>
        <w:sdtEndPr/>
        <w:sdtContent>
          <w:r w:rsidR="00221EFC">
            <w:t>References</w:t>
          </w:r>
        </w:sdtContent>
      </w:sdt>
      <w:r w:rsidR="00221EFC" w:rsidRPr="001C227D">
        <w:t xml:space="preserve"> </w:t>
      </w:r>
    </w:p>
    <w:p w:rsidR="00221EFC" w:rsidRDefault="00221EFC" w:rsidP="00221EFC">
      <w:pPr>
        <w:pStyle w:val="NoSpacing"/>
        <w:numPr>
          <w:ilvl w:val="0"/>
          <w:numId w:val="1"/>
        </w:numPr>
        <w:jc w:val="both"/>
        <w:rPr>
          <w:i/>
          <w:lang w:val="en-GB"/>
        </w:rPr>
      </w:pPr>
      <w:r>
        <w:rPr>
          <w:i/>
          <w:lang w:val="en-GB"/>
        </w:rPr>
        <w:t>Wikipedia: Various including Dijkstra, A*, Bellam-Ford and bidirectional algorithms</w:t>
      </w:r>
    </w:p>
    <w:p w:rsidR="00221EFC" w:rsidRDefault="00221EFC" w:rsidP="00221EFC">
      <w:pPr>
        <w:pStyle w:val="NoSpacing"/>
        <w:numPr>
          <w:ilvl w:val="0"/>
          <w:numId w:val="1"/>
        </w:numPr>
        <w:jc w:val="both"/>
        <w:rPr>
          <w:i/>
          <w:lang w:val="en-GB"/>
        </w:rPr>
      </w:pPr>
      <w:r>
        <w:rPr>
          <w:i/>
          <w:lang w:val="en-GB"/>
        </w:rPr>
        <w:lastRenderedPageBreak/>
        <w:t>Artificial Intelligence: A* Slides</w:t>
      </w:r>
    </w:p>
    <w:p w:rsidR="00221EFC" w:rsidRDefault="00221EFC" w:rsidP="00221EFC">
      <w:pPr>
        <w:pStyle w:val="NoSpacing"/>
        <w:numPr>
          <w:ilvl w:val="0"/>
          <w:numId w:val="1"/>
        </w:numPr>
        <w:jc w:val="both"/>
        <w:rPr>
          <w:i/>
          <w:lang w:val="en-GB"/>
        </w:rPr>
      </w:pPr>
      <w:r>
        <w:rPr>
          <w:i/>
          <w:lang w:val="en-GB"/>
        </w:rPr>
        <w:t>Python Core: General documentation</w:t>
      </w:r>
    </w:p>
    <w:p w:rsidR="00221EFC" w:rsidRDefault="00221EFC" w:rsidP="00221EFC">
      <w:pPr>
        <w:pStyle w:val="NoSpacing"/>
        <w:numPr>
          <w:ilvl w:val="0"/>
          <w:numId w:val="1"/>
        </w:numPr>
        <w:jc w:val="both"/>
        <w:rPr>
          <w:i/>
          <w:lang w:val="en-GB"/>
        </w:rPr>
      </w:pPr>
      <w:r>
        <w:rPr>
          <w:i/>
          <w:lang w:val="en-GB"/>
        </w:rPr>
        <w:t>PyQt and Qt: General documentation</w:t>
      </w:r>
    </w:p>
    <w:p w:rsidR="00221EFC" w:rsidRDefault="00221EFC" w:rsidP="00221EFC">
      <w:pPr>
        <w:pStyle w:val="NoSpacing"/>
        <w:numPr>
          <w:ilvl w:val="0"/>
          <w:numId w:val="1"/>
        </w:numPr>
        <w:jc w:val="both"/>
        <w:rPr>
          <w:i/>
          <w:lang w:val="it-IT"/>
        </w:rPr>
      </w:pPr>
      <w:r w:rsidRPr="00221EFC">
        <w:rPr>
          <w:i/>
          <w:lang w:val="it-IT"/>
        </w:rPr>
        <w:t>Algoritmi &amp; Strutture Dati 2: Universita’ Del Piemonte Orientale, Algorithms and Data Structure Slides</w:t>
      </w:r>
    </w:p>
    <w:p w:rsidR="00221EFC" w:rsidRPr="00221EFC" w:rsidRDefault="00221EFC" w:rsidP="00221EFC">
      <w:pPr>
        <w:pStyle w:val="NoSpacing"/>
        <w:numPr>
          <w:ilvl w:val="0"/>
          <w:numId w:val="1"/>
        </w:numPr>
        <w:jc w:val="both"/>
        <w:rPr>
          <w:i/>
          <w:lang w:val="en-GB"/>
        </w:rPr>
      </w:pPr>
      <w:r w:rsidRPr="00221EFC">
        <w:rPr>
          <w:i/>
          <w:lang w:val="en-GB"/>
        </w:rPr>
        <w:t>Stackoverflow: Various thread</w:t>
      </w:r>
      <w:r>
        <w:rPr>
          <w:i/>
          <w:lang w:val="en-GB"/>
        </w:rPr>
        <w:t>s</w:t>
      </w:r>
      <w:r w:rsidRPr="00221EFC">
        <w:rPr>
          <w:i/>
          <w:lang w:val="en-GB"/>
        </w:rPr>
        <w:t xml:space="preserve"> to link a dynamic updating matplo</w:t>
      </w:r>
      <w:r>
        <w:rPr>
          <w:i/>
          <w:lang w:val="en-GB"/>
        </w:rPr>
        <w:t>tlib figure canvas to a PyQt5 back-end capable of working NetworkX render calls.</w:t>
      </w:r>
    </w:p>
    <w:p w:rsidR="00221EFC" w:rsidRPr="00221EFC" w:rsidRDefault="00221EFC" w:rsidP="006F6D80">
      <w:pPr>
        <w:rPr>
          <w:lang w:val="en-GB"/>
        </w:rPr>
      </w:pPr>
    </w:p>
    <w:p w:rsidR="006F6D80" w:rsidRPr="00221EFC" w:rsidRDefault="006F6D80" w:rsidP="006F6D80">
      <w:pPr>
        <w:rPr>
          <w:lang w:val="en-GB"/>
        </w:rPr>
      </w:pPr>
    </w:p>
    <w:p w:rsidR="006F6D80" w:rsidRPr="00221EFC" w:rsidRDefault="006F6D80" w:rsidP="00811D4D">
      <w:pPr>
        <w:rPr>
          <w:lang w:val="en-GB"/>
        </w:rPr>
      </w:pPr>
      <w:r w:rsidRPr="00221EFC">
        <w:rPr>
          <w:lang w:val="en-GB"/>
        </w:rPr>
        <w:t xml:space="preserve"> </w:t>
      </w:r>
    </w:p>
    <w:sectPr w:rsidR="006F6D80" w:rsidRPr="00221EFC">
      <w:footerReference w:type="default" r:id="rId1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C2B" w:rsidRDefault="001B4C2B">
      <w:pPr>
        <w:spacing w:after="0" w:line="240" w:lineRule="auto"/>
      </w:pPr>
      <w:r>
        <w:separator/>
      </w:r>
    </w:p>
  </w:endnote>
  <w:endnote w:type="continuationSeparator" w:id="0">
    <w:p w:rsidR="001B4C2B" w:rsidRDefault="001B4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altName w:val="Malgun Gothic"/>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8F9" w:rsidRDefault="00301004">
    <w:pPr>
      <w:pStyle w:val="Footer"/>
    </w:pPr>
    <w:r>
      <w:rPr>
        <w:noProof/>
        <w:lang w:val="en-GB" w:eastAsia="en-GB"/>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8F9" w:rsidRDefault="001328F9">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57"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1328F9" w:rsidRDefault="001328F9">
                    <w:pPr>
                      <w:pStyle w:val="NoSpacing"/>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8F9" w:rsidRDefault="0030100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E50275">
                            <w:rPr>
                              <w:b/>
                              <w:bCs/>
                              <w:noProof/>
                              <w:color w:val="000000" w:themeColor="text1"/>
                              <w:sz w:val="44"/>
                            </w:rPr>
                            <w:t>15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58"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1328F9" w:rsidRDefault="00301004">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E50275">
                      <w:rPr>
                        <w:b/>
                        <w:bCs/>
                        <w:noProof/>
                        <w:color w:val="000000" w:themeColor="text1"/>
                        <w:sz w:val="44"/>
                      </w:rPr>
                      <w:t>15</w:t>
                    </w:r>
                    <w:r>
                      <w:rPr>
                        <w:b/>
                        <w:bCs/>
                        <w:color w:val="000000" w:themeColor="text1"/>
                        <w:sz w:val="44"/>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A1CF034"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val="en-GB" w:eastAsia="en-GB"/>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19848A1"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GB" w:eastAsia="en-GB"/>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3E867F9"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C2B" w:rsidRDefault="001B4C2B">
      <w:pPr>
        <w:spacing w:after="0" w:line="240" w:lineRule="auto"/>
      </w:pPr>
      <w:r>
        <w:separator/>
      </w:r>
    </w:p>
  </w:footnote>
  <w:footnote w:type="continuationSeparator" w:id="0">
    <w:p w:rsidR="001B4C2B" w:rsidRDefault="001B4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C495F"/>
    <w:multiLevelType w:val="hybridMultilevel"/>
    <w:tmpl w:val="59D0142C"/>
    <w:lvl w:ilvl="0" w:tplc="854888B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FA"/>
    <w:rsid w:val="0004061D"/>
    <w:rsid w:val="00057CFA"/>
    <w:rsid w:val="00096893"/>
    <w:rsid w:val="000C13BE"/>
    <w:rsid w:val="001065ED"/>
    <w:rsid w:val="001328F9"/>
    <w:rsid w:val="00153761"/>
    <w:rsid w:val="0019036A"/>
    <w:rsid w:val="001914DF"/>
    <w:rsid w:val="001B4C2B"/>
    <w:rsid w:val="001C227D"/>
    <w:rsid w:val="001D2CDA"/>
    <w:rsid w:val="00221EFC"/>
    <w:rsid w:val="00301004"/>
    <w:rsid w:val="00465218"/>
    <w:rsid w:val="00482700"/>
    <w:rsid w:val="004A73C7"/>
    <w:rsid w:val="00514422"/>
    <w:rsid w:val="00540FD2"/>
    <w:rsid w:val="005B3902"/>
    <w:rsid w:val="005C75E8"/>
    <w:rsid w:val="00610522"/>
    <w:rsid w:val="006F6D80"/>
    <w:rsid w:val="007865E4"/>
    <w:rsid w:val="00796350"/>
    <w:rsid w:val="007F64C9"/>
    <w:rsid w:val="00811D4D"/>
    <w:rsid w:val="008A709B"/>
    <w:rsid w:val="008B7FDE"/>
    <w:rsid w:val="008C4D53"/>
    <w:rsid w:val="008F61CB"/>
    <w:rsid w:val="00917EAB"/>
    <w:rsid w:val="00A56244"/>
    <w:rsid w:val="00A60A88"/>
    <w:rsid w:val="00A86CCE"/>
    <w:rsid w:val="00A94EE1"/>
    <w:rsid w:val="00AF56E1"/>
    <w:rsid w:val="00C17FDC"/>
    <w:rsid w:val="00C41341"/>
    <w:rsid w:val="00C57151"/>
    <w:rsid w:val="00C61ECE"/>
    <w:rsid w:val="00D00F67"/>
    <w:rsid w:val="00D52F9E"/>
    <w:rsid w:val="00E37B3E"/>
    <w:rsid w:val="00E50275"/>
    <w:rsid w:val="00E9358D"/>
    <w:rsid w:val="00E95643"/>
    <w:rsid w:val="00EA3E6E"/>
    <w:rsid w:val="00F01B79"/>
    <w:rsid w:val="00F1774D"/>
    <w:rsid w:val="00FD0B3C"/>
    <w:rsid w:val="00FE195E"/>
    <w:rsid w:val="00FE5BF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43AB0"/>
  <w15:docId w15:val="{1751D79F-7AA6-4556-BFCE-58F6726A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057CFA"/>
    <w:rPr>
      <w:color w:val="CC9900" w:themeColor="hyperlink"/>
      <w:u w:val="single"/>
    </w:rPr>
  </w:style>
  <w:style w:type="character" w:styleId="Mention">
    <w:name w:val="Mention"/>
    <w:basedOn w:val="DefaultParagraphFont"/>
    <w:uiPriority w:val="99"/>
    <w:semiHidden/>
    <w:unhideWhenUsed/>
    <w:rsid w:val="00057CFA"/>
    <w:rPr>
      <w:color w:val="2B579A"/>
      <w:shd w:val="clear" w:color="auto" w:fill="E6E6E6"/>
    </w:rPr>
  </w:style>
  <w:style w:type="paragraph" w:styleId="HTMLPreformatted">
    <w:name w:val="HTML Preformatted"/>
    <w:basedOn w:val="Normal"/>
    <w:link w:val="HTMLPreformattedChar"/>
    <w:uiPriority w:val="99"/>
    <w:semiHidden/>
    <w:unhideWhenUsed/>
    <w:rsid w:val="00A8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86CC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58616">
      <w:bodyDiv w:val="1"/>
      <w:marLeft w:val="0"/>
      <w:marRight w:val="0"/>
      <w:marTop w:val="0"/>
      <w:marBottom w:val="0"/>
      <w:divBdr>
        <w:top w:val="none" w:sz="0" w:space="0" w:color="auto"/>
        <w:left w:val="none" w:sz="0" w:space="0" w:color="auto"/>
        <w:bottom w:val="none" w:sz="0" w:space="0" w:color="auto"/>
        <w:right w:val="none" w:sz="0" w:space="0" w:color="auto"/>
      </w:divBdr>
    </w:div>
    <w:div w:id="978001610">
      <w:bodyDiv w:val="1"/>
      <w:marLeft w:val="0"/>
      <w:marRight w:val="0"/>
      <w:marTop w:val="0"/>
      <w:marBottom w:val="0"/>
      <w:divBdr>
        <w:top w:val="none" w:sz="0" w:space="0" w:color="auto"/>
        <w:left w:val="none" w:sz="0" w:space="0" w:color="auto"/>
        <w:bottom w:val="none" w:sz="0" w:space="0" w:color="auto"/>
        <w:right w:val="none" w:sz="0" w:space="0" w:color="auto"/>
      </w:divBdr>
    </w:div>
    <w:div w:id="999307022">
      <w:bodyDiv w:val="1"/>
      <w:marLeft w:val="0"/>
      <w:marRight w:val="0"/>
      <w:marTop w:val="0"/>
      <w:marBottom w:val="0"/>
      <w:divBdr>
        <w:top w:val="none" w:sz="0" w:space="0" w:color="auto"/>
        <w:left w:val="none" w:sz="0" w:space="0" w:color="auto"/>
        <w:bottom w:val="none" w:sz="0" w:space="0" w:color="auto"/>
        <w:right w:val="none" w:sz="0" w:space="0" w:color="auto"/>
      </w:divBdr>
    </w:div>
    <w:div w:id="1518738794">
      <w:bodyDiv w:val="1"/>
      <w:marLeft w:val="0"/>
      <w:marRight w:val="0"/>
      <w:marTop w:val="0"/>
      <w:marBottom w:val="0"/>
      <w:divBdr>
        <w:top w:val="none" w:sz="0" w:space="0" w:color="auto"/>
        <w:left w:val="none" w:sz="0" w:space="0" w:color="auto"/>
        <w:bottom w:val="none" w:sz="0" w:space="0" w:color="auto"/>
        <w:right w:val="none" w:sz="0" w:space="0" w:color="auto"/>
      </w:divBdr>
    </w:div>
    <w:div w:id="1601717307">
      <w:bodyDiv w:val="1"/>
      <w:marLeft w:val="0"/>
      <w:marRight w:val="0"/>
      <w:marTop w:val="0"/>
      <w:marBottom w:val="0"/>
      <w:divBdr>
        <w:top w:val="none" w:sz="0" w:space="0" w:color="auto"/>
        <w:left w:val="none" w:sz="0" w:space="0" w:color="auto"/>
        <w:bottom w:val="none" w:sz="0" w:space="0" w:color="auto"/>
        <w:right w:val="none" w:sz="0" w:space="0" w:color="auto"/>
      </w:divBdr>
    </w:div>
    <w:div w:id="18320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oh\AppData\Roaming\Microsoft\Templates\Report%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E84C92A71F42B9B79C2A196AB8E375"/>
        <w:category>
          <w:name w:val="General"/>
          <w:gallery w:val="placeholder"/>
        </w:category>
        <w:types>
          <w:type w:val="bbPlcHdr"/>
        </w:types>
        <w:behaviors>
          <w:behavior w:val="content"/>
        </w:behaviors>
        <w:guid w:val="{65CDE308-B40E-40E0-ACA4-E0D066353C1F}"/>
      </w:docPartPr>
      <w:docPartBody>
        <w:p w:rsidR="00867A44" w:rsidRDefault="00613A07">
          <w:pPr>
            <w:pStyle w:val="C5E84C92A71F42B9B79C2A196AB8E375"/>
          </w:pPr>
          <w:r>
            <w:t>[Type the document title]</w:t>
          </w:r>
        </w:p>
      </w:docPartBody>
    </w:docPart>
    <w:docPart>
      <w:docPartPr>
        <w:name w:val="9A7F0B25D30E4D85A91990907389DFE9"/>
        <w:category>
          <w:name w:val="General"/>
          <w:gallery w:val="placeholder"/>
        </w:category>
        <w:types>
          <w:type w:val="bbPlcHdr"/>
        </w:types>
        <w:behaviors>
          <w:behavior w:val="content"/>
        </w:behaviors>
        <w:guid w:val="{878C0EED-3558-40C1-8B59-268E7B8A9D3F}"/>
      </w:docPartPr>
      <w:docPartBody>
        <w:p w:rsidR="00867A44" w:rsidRDefault="00613A07">
          <w:pPr>
            <w:pStyle w:val="9A7F0B25D30E4D85A91990907389DFE9"/>
          </w:pPr>
          <w:r>
            <w:t>[Type the document subtitle]</w:t>
          </w:r>
        </w:p>
      </w:docPartBody>
    </w:docPart>
    <w:docPart>
      <w:docPartPr>
        <w:name w:val="54ED3B07DABC427288CD9D6B940F6D33"/>
        <w:category>
          <w:name w:val="General"/>
          <w:gallery w:val="placeholder"/>
        </w:category>
        <w:types>
          <w:type w:val="bbPlcHdr"/>
        </w:types>
        <w:behaviors>
          <w:behavior w:val="content"/>
        </w:behaviors>
        <w:guid w:val="{984040F2-D3B8-4188-89A5-7701651CF50E}"/>
      </w:docPartPr>
      <w:docPartBody>
        <w:p w:rsidR="004119B3" w:rsidRDefault="0015035C" w:rsidP="0015035C">
          <w:pPr>
            <w:pStyle w:val="54ED3B07DABC427288CD9D6B940F6D33"/>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altName w:val="Malgun Gothic"/>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7F"/>
    <w:rsid w:val="00080261"/>
    <w:rsid w:val="0015035C"/>
    <w:rsid w:val="004119B3"/>
    <w:rsid w:val="00613A07"/>
    <w:rsid w:val="00867A44"/>
    <w:rsid w:val="008A0AD0"/>
    <w:rsid w:val="008A697F"/>
    <w:rsid w:val="00AF78C4"/>
    <w:rsid w:val="00BB0443"/>
    <w:rsid w:val="00CA4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E84C92A71F42B9B79C2A196AB8E375">
    <w:name w:val="C5E84C92A71F42B9B79C2A196AB8E375"/>
  </w:style>
  <w:style w:type="paragraph" w:customStyle="1" w:styleId="9A7F0B25D30E4D85A91990907389DFE9">
    <w:name w:val="9A7F0B25D30E4D85A91990907389DFE9"/>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D7A800AB02314A1FAEE0F493FDD6769F">
    <w:name w:val="D7A800AB02314A1FAEE0F493FDD6769F"/>
  </w:style>
  <w:style w:type="paragraph" w:customStyle="1" w:styleId="1FB817F081F947B89FF85FF55A1D6EFE">
    <w:name w:val="1FB817F081F947B89FF85FF55A1D6EFE"/>
    <w:rsid w:val="008A697F"/>
  </w:style>
  <w:style w:type="paragraph" w:customStyle="1" w:styleId="70C44F16BD7A4BB3A573CC7523E812F5">
    <w:name w:val="70C44F16BD7A4BB3A573CC7523E812F5"/>
    <w:rsid w:val="008A697F"/>
  </w:style>
  <w:style w:type="paragraph" w:customStyle="1" w:styleId="CB1D236BA6AB475291781430C2955590">
    <w:name w:val="CB1D236BA6AB475291781430C2955590"/>
    <w:rsid w:val="008A697F"/>
  </w:style>
  <w:style w:type="paragraph" w:customStyle="1" w:styleId="54ED3B07DABC427288CD9D6B940F6D33">
    <w:name w:val="54ED3B07DABC427288CD9D6B940F6D33"/>
    <w:rsid w:val="001503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Coursework</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691ED-4113-4777-AE43-E94461A60326}">
  <ds:schemaRefs>
    <ds:schemaRef ds:uri="http://schemas.microsoft.com/sharepoint/v3/contenttype/forms"/>
  </ds:schemaRefs>
</ds:datastoreItem>
</file>

<file path=customXml/itemProps3.xml><?xml version="1.0" encoding="utf-8"?>
<ds:datastoreItem xmlns:ds="http://schemas.openxmlformats.org/officeDocument/2006/customXml" ds:itemID="{E2ED7515-9742-4513-B3AD-75A28C69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666</TotalTime>
  <Pages>16</Pages>
  <Words>4927</Words>
  <Characters>28087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40219838</Company>
  <LinksUpToDate>false</LinksUpToDate>
  <CharactersWithSpaces>32949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References</dc:subject>
  <dc:creator>Davide Morello</dc:creator>
  <cp:keywords/>
  <cp:lastModifiedBy>Davide Morello</cp:lastModifiedBy>
  <cp:revision>7</cp:revision>
  <dcterms:created xsi:type="dcterms:W3CDTF">2017-03-10T14:54:00Z</dcterms:created>
  <dcterms:modified xsi:type="dcterms:W3CDTF">2017-03-14T20:55:00Z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