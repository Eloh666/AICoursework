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D3E" w:rsidRDefault="00025800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6F5D722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6D3E" w:rsidRDefault="00025800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placeholder>
                                      <w:docPart w:val="5D66C9B583E6437C8ED3863C9786314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2E2D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Artificial Intelligence</w:t>
                                    </w:r>
                                  </w:sdtContent>
                                </w:sdt>
                              </w:p>
                              <w:p w:rsidR="00EE6D3E" w:rsidRDefault="00025800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placeholder>
                                      <w:docPart w:val="A0985E6F4BF245669619990416703DE8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2E2D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Program Instructions</w:t>
                                    </w:r>
                                  </w:sdtContent>
                                </w:sdt>
                              </w:p>
                              <w:p w:rsidR="00EE6D3E" w:rsidRDefault="00EE6D3E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E6D3E" w:rsidRDefault="00025800">
                                <w:sdt>
                                  <w:sdtPr>
                                    <w:alias w:val="Abstract"/>
                                    <w:id w:val="83737011"/>
                                    <w:placeholder>
                                      <w:docPart w:val="A818B83A1E4A4CC994D287E2C363F759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82E2D">
                                      <w:t>This short document contains the simple list of instructions necessary to use the program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EE6D3E" w:rsidRDefault="00025800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placeholder>
                                <w:docPart w:val="5D66C9B583E6437C8ED3863C9786314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2E2D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Artificial Intelligence</w:t>
                              </w:r>
                            </w:sdtContent>
                          </w:sdt>
                        </w:p>
                        <w:p w:rsidR="00EE6D3E" w:rsidRDefault="00025800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placeholder>
                                <w:docPart w:val="A0985E6F4BF245669619990416703DE8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2E2D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Program Instructions</w:t>
                              </w:r>
                            </w:sdtContent>
                          </w:sdt>
                        </w:p>
                        <w:p w:rsidR="00EE6D3E" w:rsidRDefault="00EE6D3E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EE6D3E" w:rsidRDefault="00025800">
                          <w:sdt>
                            <w:sdtPr>
                              <w:alias w:val="Abstract"/>
                              <w:id w:val="83737011"/>
                              <w:placeholder>
                                <w:docPart w:val="A818B83A1E4A4CC994D287E2C363F759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82E2D">
                                <w:t>This short document contains the simple list of instructions necessary to use the program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6D3E" w:rsidRDefault="00025800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h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082E2D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Davide M. Morello</w:t>
                                    </w:r>
                                  </w:sdtContent>
                                </w:sdt>
                              </w:p>
                              <w:p w:rsidR="00EE6D3E" w:rsidRDefault="00025800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82E2D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EE6D3E" w:rsidRDefault="00025800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hor"/>
                              <w:id w:val="280430085"/>
                              <w:text/>
                            </w:sdtPr>
                            <w:sdtEndPr/>
                            <w:sdtContent>
                              <w:r w:rsidR="00082E2D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Davide M. Morello</w:t>
                              </w:r>
                            </w:sdtContent>
                          </w:sdt>
                        </w:p>
                        <w:p w:rsidR="00EE6D3E" w:rsidRDefault="00025800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82E2D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  <w:bookmarkStart w:id="0" w:name="_GoBack"/>
          <w:bookmarkEnd w:id="0"/>
        </w:sdtContent>
      </w:sdt>
    </w:p>
    <w:p w:rsidR="00EE6D3E" w:rsidRDefault="00025800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1193755C79BA450EA635A2EC6C92B1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82E2D">
            <w:rPr>
              <w:rFonts w:asciiTheme="minorHAnsi" w:eastAsiaTheme="minorEastAsia" w:hAnsiTheme="minorHAnsi" w:cstheme="minorBidi"/>
              <w:smallCaps w:val="0"/>
              <w:spacing w:val="0"/>
            </w:rPr>
            <w:t>Artificial Intelligence</w:t>
          </w:r>
        </w:sdtContent>
      </w:sdt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36391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0AC50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60B04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F0523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29E3F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EBCF92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E32FA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97E78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650F6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1A96D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1E756D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9F54F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416D4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2403F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00D2E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7D201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917A3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34F22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B9411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C1856B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64A19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:rsidR="00EE6D3E" w:rsidRDefault="00025800">
      <w:pPr>
        <w:pStyle w:val="Subtitle"/>
      </w:pPr>
      <w:sdt>
        <w:sdtPr>
          <w:id w:val="221498499"/>
          <w:placeholder>
            <w:docPart w:val="C64F85C18D0647B6B4A848282B4E55B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82E2D">
            <w:t>Program Instructions</w:t>
          </w:r>
        </w:sdtContent>
      </w:sdt>
      <w:r>
        <w:t xml:space="preserve"> </w:t>
      </w:r>
    </w:p>
    <w:p w:rsidR="00EE6D3E" w:rsidRDefault="00082E2D" w:rsidP="00082E2D">
      <w:pPr>
        <w:pStyle w:val="Heading1"/>
      </w:pPr>
      <w:r>
        <w:t>Packaging</w:t>
      </w:r>
    </w:p>
    <w:p w:rsidR="00082E2D" w:rsidRDefault="00082E2D" w:rsidP="00082E2D">
      <w:r>
        <w:t>The whole program has been packaged and archived within a single exe file. The technique allows Python scripts, libraries and resources to be compressed in a single file, however this also means that the startup can be slow, as the package and to unzip the resources.</w:t>
      </w:r>
    </w:p>
    <w:p w:rsidR="00082E2D" w:rsidRDefault="00082E2D" w:rsidP="00082E2D">
      <w:pPr>
        <w:pStyle w:val="Heading1"/>
        <w:rPr>
          <w:lang w:val="en-GB"/>
        </w:rPr>
      </w:pPr>
      <w:r>
        <w:rPr>
          <w:lang w:val="en-GB"/>
        </w:rPr>
        <w:t>Running the program exe</w:t>
      </w:r>
    </w:p>
    <w:p w:rsidR="00082E2D" w:rsidRDefault="00082E2D" w:rsidP="00082E2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Double click the exe, and wait for the window to open (might take a few seconds due to unzipping)</w:t>
      </w:r>
    </w:p>
    <w:p w:rsidR="00082E2D" w:rsidRDefault="00082E2D" w:rsidP="00082E2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Select file =&gt; Open</w:t>
      </w:r>
    </w:p>
    <w:p w:rsidR="00082E2D" w:rsidRDefault="00082E2D" w:rsidP="00082E2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Select a .cav file</w:t>
      </w:r>
    </w:p>
    <w:p w:rsidR="00082E2D" w:rsidRDefault="00082E2D" w:rsidP="00082E2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Use the buttons on the right to either solve, or step through the execution. When stepping Undo/Redo buttons will become available</w:t>
      </w:r>
    </w:p>
    <w:p w:rsidR="00082E2D" w:rsidRDefault="00082E2D" w:rsidP="00082E2D">
      <w:pPr>
        <w:pStyle w:val="Heading1"/>
        <w:rPr>
          <w:lang w:val="en-GB"/>
        </w:rPr>
      </w:pPr>
      <w:r>
        <w:rPr>
          <w:lang w:val="en-GB"/>
        </w:rPr>
        <w:t>Running/Editing the program from code</w:t>
      </w:r>
    </w:p>
    <w:p w:rsidR="00082E2D" w:rsidRDefault="00082E2D" w:rsidP="00082E2D">
      <w:pPr>
        <w:pStyle w:val="Heading3"/>
        <w:rPr>
          <w:lang w:val="en-GB"/>
        </w:rPr>
      </w:pPr>
      <w:r>
        <w:rPr>
          <w:lang w:val="en-GB"/>
        </w:rPr>
        <w:t>To edit the general code:</w:t>
      </w:r>
    </w:p>
    <w:p w:rsidR="00082E2D" w:rsidRDefault="00082E2D" w:rsidP="00082E2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Make sure Python 3.5 or a later version is installed on your system, including pip</w:t>
      </w:r>
    </w:p>
    <w:p w:rsidR="00082E2D" w:rsidRDefault="00082E2D" w:rsidP="00082E2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Navigate to the main folder of the project from the command line</w:t>
      </w:r>
    </w:p>
    <w:p w:rsidR="00082E2D" w:rsidRPr="00082E2D" w:rsidRDefault="00082E2D" w:rsidP="00082E2D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 xml:space="preserve">Run </w:t>
      </w:r>
      <w:r w:rsidRPr="00082E2D">
        <w:rPr>
          <w:b/>
          <w:lang w:val="en-GB"/>
        </w:rPr>
        <w:t>pip install -r /path/to/requirements.txt</w:t>
      </w:r>
      <w:r>
        <w:rPr>
          <w:b/>
          <w:lang w:val="en-GB"/>
        </w:rPr>
        <w:t xml:space="preserve"> </w:t>
      </w:r>
      <w:r>
        <w:rPr>
          <w:lang w:val="en-GB"/>
        </w:rPr>
        <w:t>to install the dependencies</w:t>
      </w:r>
    </w:p>
    <w:p w:rsidR="00082E2D" w:rsidRPr="00082E2D" w:rsidRDefault="00082E2D" w:rsidP="00082E2D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Run the app.py script</w:t>
      </w:r>
    </w:p>
    <w:p w:rsidR="00082E2D" w:rsidRDefault="00082E2D" w:rsidP="00082E2D">
      <w:pPr>
        <w:pStyle w:val="Heading3"/>
        <w:rPr>
          <w:lang w:val="en-GB"/>
        </w:rPr>
      </w:pPr>
      <w:r>
        <w:rPr>
          <w:lang w:val="en-GB"/>
        </w:rPr>
        <w:t xml:space="preserve">To edit the </w:t>
      </w:r>
      <w:r>
        <w:rPr>
          <w:lang w:val="en-GB"/>
        </w:rPr>
        <w:t>view layer</w:t>
      </w:r>
      <w:r>
        <w:rPr>
          <w:lang w:val="en-GB"/>
        </w:rPr>
        <w:t>:</w:t>
      </w:r>
    </w:p>
    <w:p w:rsidR="00082E2D" w:rsidRDefault="00082E2D" w:rsidP="00082E2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GUI can edited directly from code (see previous point) OR</w:t>
      </w:r>
    </w:p>
    <w:p w:rsidR="00082E2D" w:rsidRDefault="00082E2D" w:rsidP="00082E2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Install Qt Designer from </w:t>
      </w:r>
      <w:hyperlink r:id="rId9" w:history="1">
        <w:r w:rsidRPr="008B4D2E">
          <w:rPr>
            <w:rStyle w:val="Hyperlink"/>
            <w:lang w:val="en-GB"/>
          </w:rPr>
          <w:t>https://www.qt.io/ide/</w:t>
        </w:r>
      </w:hyperlink>
    </w:p>
    <w:p w:rsidR="00082E2D" w:rsidRPr="00082E2D" w:rsidRDefault="00082E2D" w:rsidP="00082E2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In the consctructor (__init__ method) of the app class, add: </w:t>
      </w:r>
      <w:r w:rsidRPr="00082E2D">
        <w:rPr>
          <w:rFonts w:ascii="Consolas" w:hAnsi="Consolas"/>
          <w:b/>
          <w:sz w:val="18"/>
          <w:szCs w:val="18"/>
        </w:rPr>
        <w:t>uic.loadUi('GUI.ui', self)</w:t>
      </w:r>
    </w:p>
    <w:p w:rsidR="00082E2D" w:rsidRPr="00082E2D" w:rsidRDefault="00082E2D" w:rsidP="00082E2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Freely edit the changes to the GUI file</w:t>
      </w:r>
    </w:p>
    <w:p w:rsidR="00082E2D" w:rsidRDefault="00082E2D" w:rsidP="00082E2D">
      <w:pPr>
        <w:pStyle w:val="ListParagraph"/>
        <w:rPr>
          <w:rFonts w:ascii="Consolas" w:hAnsi="Consolas"/>
          <w:sz w:val="18"/>
          <w:szCs w:val="18"/>
          <w:lang w:val="en-GB"/>
        </w:rPr>
      </w:pPr>
    </w:p>
    <w:p w:rsidR="00082E2D" w:rsidRDefault="00082E2D" w:rsidP="00082E2D">
      <w:pPr>
        <w:pStyle w:val="Heading1"/>
        <w:rPr>
          <w:lang w:val="en-GB"/>
        </w:rPr>
      </w:pPr>
      <w:r>
        <w:rPr>
          <w:lang w:val="en-GB"/>
        </w:rPr>
        <w:t>Compiling the changes/building for prod</w:t>
      </w:r>
    </w:p>
    <w:p w:rsidR="00082E2D" w:rsidRPr="00082E2D" w:rsidRDefault="00082E2D" w:rsidP="00082E2D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 xml:space="preserve">Run pip install pyinstaller, </w:t>
      </w:r>
      <w:hyperlink r:id="rId10" w:history="1">
        <w:r w:rsidRPr="008B4D2E">
          <w:rPr>
            <w:rStyle w:val="Hyperlink"/>
            <w:lang w:val="en-GB"/>
          </w:rPr>
          <w:t>https://www.pyinstaller.org/</w:t>
        </w:r>
      </w:hyperlink>
    </w:p>
    <w:p w:rsidR="001507DC" w:rsidRPr="00082E2D" w:rsidRDefault="001507DC" w:rsidP="001507DC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Make sure PyQt5 is installed, if it isn’t r</w:t>
      </w:r>
      <w:r>
        <w:rPr>
          <w:lang w:val="en-GB"/>
        </w:rPr>
        <w:t xml:space="preserve">un </w:t>
      </w:r>
      <w:r w:rsidRPr="00082E2D">
        <w:rPr>
          <w:b/>
          <w:lang w:val="en-GB"/>
        </w:rPr>
        <w:t>pip install -r /path/to/requirements.txt</w:t>
      </w:r>
      <w:r>
        <w:rPr>
          <w:lang w:val="en-GB"/>
        </w:rPr>
        <w:t xml:space="preserve"> to get the dependencies</w:t>
      </w:r>
    </w:p>
    <w:p w:rsidR="00082E2D" w:rsidRDefault="001507DC" w:rsidP="00082E2D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 xml:space="preserve">Inside the app folder, run </w:t>
      </w:r>
      <w:r w:rsidRPr="001507DC">
        <w:rPr>
          <w:b/>
          <w:lang w:val="en-GB"/>
        </w:rPr>
        <w:t>pyuic5 GUI.ui &gt; appGui.py</w:t>
      </w:r>
    </w:p>
    <w:p w:rsidR="001507DC" w:rsidRDefault="001507DC" w:rsidP="00082E2D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 xml:space="preserve">Inside the app folder, run </w:t>
      </w:r>
      <w:r w:rsidRPr="001507DC">
        <w:rPr>
          <w:b/>
          <w:lang w:val="en-GB"/>
        </w:rPr>
        <w:t>pyinstaller –onfile app.py</w:t>
      </w:r>
    </w:p>
    <w:p w:rsidR="001507DC" w:rsidRPr="00082E2D" w:rsidRDefault="001507DC" w:rsidP="00082E2D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The exe file will be in the ./dist folder</w:t>
      </w:r>
    </w:p>
    <w:p w:rsidR="00082E2D" w:rsidRPr="00082E2D" w:rsidRDefault="00082E2D" w:rsidP="00082E2D">
      <w:pPr>
        <w:rPr>
          <w:lang w:val="en-GB"/>
        </w:rPr>
      </w:pPr>
    </w:p>
    <w:p w:rsidR="00082E2D" w:rsidRPr="00082E2D" w:rsidRDefault="00082E2D" w:rsidP="00082E2D">
      <w:pPr>
        <w:rPr>
          <w:lang w:val="en-GB"/>
        </w:rPr>
      </w:pPr>
    </w:p>
    <w:p w:rsidR="00082E2D" w:rsidRPr="00082E2D" w:rsidRDefault="00082E2D" w:rsidP="00082E2D">
      <w:pPr>
        <w:rPr>
          <w:lang w:val="en-GB"/>
        </w:rPr>
      </w:pPr>
    </w:p>
    <w:sectPr w:rsidR="00082E2D" w:rsidRPr="00082E2D">
      <w:headerReference w:type="default" r:id="rId11"/>
      <w:footerReference w:type="default" r:id="rId12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800" w:rsidRDefault="00025800">
      <w:pPr>
        <w:spacing w:after="0" w:line="240" w:lineRule="auto"/>
      </w:pPr>
      <w:r>
        <w:separator/>
      </w:r>
    </w:p>
  </w:endnote>
  <w:endnote w:type="continuationSeparator" w:id="0">
    <w:p w:rsidR="00025800" w:rsidRDefault="00025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D3E" w:rsidRDefault="00025800">
    <w:pPr>
      <w:pStyle w:val="Footer"/>
    </w:pPr>
    <w:r>
      <w:ptab w:relativeTo="margin" w:alignment="right" w:leader="none"/>
    </w:r>
    <w:r>
      <w:fldChar w:fldCharType="begin"/>
    </w:r>
    <w:r>
      <w:instrText xml:space="preserve"> PAG</w:instrText>
    </w:r>
    <w:r>
      <w:instrText xml:space="preserve">E </w:instrText>
    </w:r>
    <w:r>
      <w:fldChar w:fldCharType="separate"/>
    </w:r>
    <w:r w:rsidR="001507DC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  <w:lang w:val="en-GB" w:eastAsia="en-GB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8338113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800" w:rsidRDefault="00025800">
      <w:pPr>
        <w:spacing w:after="0" w:line="240" w:lineRule="auto"/>
      </w:pPr>
      <w:r>
        <w:separator/>
      </w:r>
    </w:p>
  </w:footnote>
  <w:footnote w:type="continuationSeparator" w:id="0">
    <w:p w:rsidR="00025800" w:rsidRDefault="00025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D3E" w:rsidRDefault="00025800">
    <w:pPr>
      <w:pStyle w:val="Header"/>
    </w:pPr>
    <w:r>
      <w:ptab w:relativeTo="margin" w:alignment="right" w:leader="none"/>
    </w:r>
    <w:sdt>
      <w:sdtPr>
        <w:id w:val="80127134"/>
        <w:placeholder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[Pick the date]</w:t>
        </w:r>
      </w:sdtContent>
    </w:sdt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69AFB8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36575B40"/>
    <w:multiLevelType w:val="hybridMultilevel"/>
    <w:tmpl w:val="C032BCB4"/>
    <w:lvl w:ilvl="0" w:tplc="28406734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409C7"/>
    <w:multiLevelType w:val="hybridMultilevel"/>
    <w:tmpl w:val="A5C86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2D"/>
    <w:rsid w:val="00025800"/>
    <w:rsid w:val="00082E2D"/>
    <w:rsid w:val="001507DC"/>
    <w:rsid w:val="00EE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2646B"/>
  <w15:docId w15:val="{85B8158F-25DE-4FC9-A198-4BD64804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82E2D"/>
    <w:rPr>
      <w:color w:val="D2611C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2E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yinstaller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qt.io/ide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oh\AppData\Roaming\Microsoft\Templates\Report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93755C79BA450EA635A2EC6C92B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7EB06-3725-414B-B0C6-3B6C1DA9E37D}"/>
      </w:docPartPr>
      <w:docPartBody>
        <w:p w:rsidR="00000000" w:rsidRDefault="006047C1">
          <w:pPr>
            <w:pStyle w:val="1193755C79BA450EA635A2EC6C92B1EC"/>
          </w:pPr>
          <w:r>
            <w:t>[Type the document title]</w:t>
          </w:r>
        </w:p>
      </w:docPartBody>
    </w:docPart>
    <w:docPart>
      <w:docPartPr>
        <w:name w:val="C64F85C18D0647B6B4A848282B4E5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CF4F5-0C1B-45E1-B145-615053194F6A}"/>
      </w:docPartPr>
      <w:docPartBody>
        <w:p w:rsidR="00000000" w:rsidRDefault="006047C1">
          <w:pPr>
            <w:pStyle w:val="C64F85C18D0647B6B4A848282B4E55BC"/>
          </w:pPr>
          <w:r>
            <w:t>[Type the document subtitle]</w:t>
          </w:r>
        </w:p>
      </w:docPartBody>
    </w:docPart>
    <w:docPart>
      <w:docPartPr>
        <w:name w:val="5D66C9B583E6437C8ED3863C97863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CBAAB-8F11-4D61-9BE9-4061759567F1}"/>
      </w:docPartPr>
      <w:docPartBody>
        <w:p w:rsidR="00000000" w:rsidRDefault="006047C1">
          <w:pPr>
            <w:pStyle w:val="5D66C9B583E6437C8ED3863C97863141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  <w:docPart>
      <w:docPartPr>
        <w:name w:val="A0985E6F4BF245669619990416703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F28DF-1814-4CB0-A592-66E0F604CC0F}"/>
      </w:docPartPr>
      <w:docPartBody>
        <w:p w:rsidR="00000000" w:rsidRDefault="006047C1">
          <w:pPr>
            <w:pStyle w:val="A0985E6F4BF245669619990416703DE8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[Type the document subtitle]</w:t>
          </w:r>
        </w:p>
      </w:docPartBody>
    </w:docPart>
    <w:docPart>
      <w:docPartPr>
        <w:name w:val="A818B83A1E4A4CC994D287E2C363F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0278-6779-4D24-8EC5-D80F58BBDF5B}"/>
      </w:docPartPr>
      <w:docPartBody>
        <w:p w:rsidR="00000000" w:rsidRDefault="006047C1">
          <w:pPr>
            <w:pStyle w:val="A818B83A1E4A4CC994D287E2C363F759"/>
          </w:pPr>
          <w:r>
            <w:t xml:space="preserve">[Type the abstract of the document here. The abstract is typically a short summary of the contents of the document. Type the abstract of the document here. The abstract </w:t>
          </w:r>
          <w:r>
            <w:t>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C1"/>
    <w:rsid w:val="0060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93755C79BA450EA635A2EC6C92B1EC">
    <w:name w:val="1193755C79BA450EA635A2EC6C92B1EC"/>
  </w:style>
  <w:style w:type="paragraph" w:customStyle="1" w:styleId="C64F85C18D0647B6B4A848282B4E55BC">
    <w:name w:val="C64F85C18D0647B6B4A848282B4E55BC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paragraph" w:customStyle="1" w:styleId="F95427FC0F944F9BA8C262D7A03A40AA">
    <w:name w:val="F95427FC0F944F9BA8C262D7A03A40AA"/>
  </w:style>
  <w:style w:type="paragraph" w:customStyle="1" w:styleId="5D66C9B583E6437C8ED3863C97863141">
    <w:name w:val="5D66C9B583E6437C8ED3863C97863141"/>
  </w:style>
  <w:style w:type="paragraph" w:customStyle="1" w:styleId="A0985E6F4BF245669619990416703DE8">
    <w:name w:val="A0985E6F4BF245669619990416703DE8"/>
  </w:style>
  <w:style w:type="paragraph" w:customStyle="1" w:styleId="A818B83A1E4A4CC994D287E2C363F759">
    <w:name w:val="A818B83A1E4A4CC994D287E2C363F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>This short document contains the simple list of instructions necessary to use the program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</Template>
  <TotalTime>16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>Program Instructions</dc:subject>
  <dc:creator>Davide Morello</dc:creator>
  <cp:keywords/>
  <cp:lastModifiedBy>Davide Morello</cp:lastModifiedBy>
  <cp:revision>1</cp:revision>
  <dcterms:created xsi:type="dcterms:W3CDTF">2017-03-13T17:10:00Z</dcterms:created>
  <dcterms:modified xsi:type="dcterms:W3CDTF">2017-03-13T17:26:00Z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